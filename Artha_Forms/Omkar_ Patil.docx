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8931"/>
      </w:tblGrid>
      <w:tr w:rsidR="008711CC" w:rsidRPr="004A562B" w14:paraId="0B704035" w14:textId="77777777" w:rsidTr="00AA6734">
        <w:tc>
          <w:tcPr>
            <w:tcW w:w="1668" w:type="dxa"/>
          </w:tcPr>
          <w:p w14:paraId="038CFDB6" w14:textId="77777777" w:rsidR="00232748" w:rsidRPr="004A562B" w:rsidRDefault="00232748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Cs w:val="22"/>
                <w:lang w:val="en-GB"/>
              </w:rPr>
            </w:pPr>
          </w:p>
          <w:p w14:paraId="34588195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 w:val="20"/>
                <w:lang w:val="en-GB"/>
              </w:rPr>
            </w:pPr>
          </w:p>
          <w:p w14:paraId="51826AFC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 w:val="20"/>
                <w:lang w:val="en-GB"/>
              </w:rPr>
            </w:pPr>
          </w:p>
          <w:p w14:paraId="50AB81DE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 w:val="20"/>
                <w:lang w:val="en-GB"/>
              </w:rPr>
            </w:pPr>
          </w:p>
          <w:p w14:paraId="17D8A044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 w:val="20"/>
                <w:lang w:val="en-GB"/>
              </w:rPr>
            </w:pPr>
          </w:p>
          <w:p w14:paraId="5C927197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 w:val="20"/>
                <w:lang w:val="en-GB"/>
              </w:rPr>
            </w:pPr>
          </w:p>
          <w:p w14:paraId="29101329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 w:val="20"/>
                <w:lang w:val="en-GB"/>
              </w:rPr>
            </w:pPr>
          </w:p>
          <w:p w14:paraId="129C20AC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 w:val="20"/>
                <w:lang w:val="en-GB"/>
              </w:rPr>
            </w:pPr>
          </w:p>
          <w:p w14:paraId="64986D8C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 w:val="20"/>
                <w:lang w:val="en-GB"/>
              </w:rPr>
            </w:pPr>
          </w:p>
          <w:p w14:paraId="7B9EF3DD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 w:val="20"/>
                <w:lang w:val="en-GB"/>
              </w:rPr>
            </w:pPr>
          </w:p>
          <w:p w14:paraId="138393A4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 w:val="20"/>
                <w:lang w:val="en-GB"/>
              </w:rPr>
            </w:pPr>
          </w:p>
          <w:p w14:paraId="1CFE5325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 w:val="20"/>
                <w:lang w:val="en-GB"/>
              </w:rPr>
            </w:pPr>
          </w:p>
          <w:p w14:paraId="04930F8C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 w:val="20"/>
                <w:lang w:val="en-GB"/>
              </w:rPr>
            </w:pPr>
          </w:p>
          <w:p w14:paraId="52EDE4B1" w14:textId="41AF7E74" w:rsidR="008711CC" w:rsidRPr="0051620C" w:rsidRDefault="008711CC" w:rsidP="00E22FF1">
            <w:pPr>
              <w:pStyle w:val="Heading2"/>
              <w:keepNext w:val="0"/>
              <w:widowControl w:val="0"/>
              <w:jc w:val="center"/>
              <w:rPr>
                <w:rFonts w:ascii="Trebuchet MS" w:hAnsi="Trebuchet MS" w:cs="Arial"/>
                <w:sz w:val="20"/>
                <w:lang w:val="en-GB"/>
              </w:rPr>
            </w:pPr>
            <w:r w:rsidRPr="0051620C">
              <w:rPr>
                <w:rFonts w:ascii="Trebuchet MS" w:hAnsi="Trebuchet MS" w:cs="Arial"/>
                <w:sz w:val="20"/>
                <w:lang w:val="en-GB"/>
              </w:rPr>
              <w:t>Summary</w:t>
            </w:r>
          </w:p>
          <w:p w14:paraId="0B6B2F46" w14:textId="77777777" w:rsidR="008711CC" w:rsidRPr="004A562B" w:rsidRDefault="008711CC" w:rsidP="00FB4409">
            <w:pPr>
              <w:widowControl w:val="0"/>
              <w:rPr>
                <w:rFonts w:ascii="Trebuchet MS" w:hAnsi="Trebuchet MS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8393" w:type="dxa"/>
          </w:tcPr>
          <w:p w14:paraId="713EE3F0" w14:textId="77777777" w:rsidR="003D36CD" w:rsidRPr="00F4422A" w:rsidRDefault="003D36CD" w:rsidP="003D36CD">
            <w:pPr>
              <w:jc w:val="both"/>
              <w:rPr>
                <w:rFonts w:ascii="Calibri" w:hAnsi="Calibri" w:cstheme="minorHAnsi"/>
                <w:bCs/>
                <w:snapToGrid/>
                <w:color w:val="000000"/>
                <w:sz w:val="22"/>
                <w:szCs w:val="22"/>
              </w:rPr>
            </w:pPr>
          </w:p>
          <w:p w14:paraId="47168F83" w14:textId="77777777" w:rsidR="00C31F33" w:rsidRPr="00C31F33" w:rsidRDefault="00C31F33" w:rsidP="00C31F33">
            <w:pPr>
              <w:pStyle w:val="BodyText"/>
              <w:numPr>
                <w:ilvl w:val="0"/>
                <w:numId w:val="30"/>
              </w:numPr>
              <w:rPr>
                <w:rFonts w:ascii="Trebuchet MS" w:hAnsi="Trebuchet MS" w:cs="Trebuchet MS"/>
                <w:lang w:val="en-GB"/>
              </w:rPr>
            </w:pPr>
            <w:r w:rsidRPr="00C31F33">
              <w:rPr>
                <w:rFonts w:ascii="Trebuchet MS" w:hAnsi="Trebuchet MS" w:cs="Trebuchet MS"/>
                <w:lang w:val="en-GB"/>
              </w:rPr>
              <w:t xml:space="preserve">Extensively used ETL methodology for supporting Data Extraction, Transformation and Loading process, in a corporate-wide-ETL Solution using </w:t>
            </w:r>
            <w:proofErr w:type="spellStart"/>
            <w:r w:rsidRPr="00C31F33">
              <w:rPr>
                <w:rFonts w:ascii="Trebuchet MS" w:hAnsi="Trebuchet MS" w:cs="Trebuchet MS"/>
                <w:lang w:val="en-GB"/>
              </w:rPr>
              <w:t>Talend</w:t>
            </w:r>
            <w:proofErr w:type="spellEnd"/>
            <w:r w:rsidRPr="00C31F33">
              <w:rPr>
                <w:rFonts w:ascii="Trebuchet MS" w:hAnsi="Trebuchet MS" w:cs="Trebuchet MS"/>
                <w:lang w:val="en-GB"/>
              </w:rPr>
              <w:t>.</w:t>
            </w:r>
          </w:p>
          <w:p w14:paraId="478C764C" w14:textId="7A4F80F9" w:rsidR="00C31F33" w:rsidRPr="00B14785" w:rsidRDefault="00B14785" w:rsidP="00B14785">
            <w:pPr>
              <w:pStyle w:val="BodyText"/>
              <w:numPr>
                <w:ilvl w:val="0"/>
                <w:numId w:val="30"/>
              </w:numPr>
              <w:spacing w:before="0"/>
              <w:rPr>
                <w:rFonts w:ascii="Trebuchet MS" w:hAnsi="Trebuchet MS" w:cs="Trebuchet MS"/>
                <w:lang w:val="en-GB"/>
              </w:rPr>
            </w:pPr>
            <w:r w:rsidRPr="008758F9">
              <w:rPr>
                <w:rFonts w:ascii="Trebuchet MS" w:hAnsi="Trebuchet MS"/>
                <w:lang w:val="en-GB"/>
              </w:rPr>
              <w:t xml:space="preserve">Experience in various industries like Finance, </w:t>
            </w:r>
            <w:r w:rsidR="00EC3E93">
              <w:rPr>
                <w:rFonts w:ascii="Trebuchet MS" w:hAnsi="Trebuchet MS"/>
                <w:lang w:val="en-GB"/>
              </w:rPr>
              <w:t>HealthCare, Insurance</w:t>
            </w:r>
            <w:r>
              <w:rPr>
                <w:rFonts w:ascii="Trebuchet MS" w:hAnsi="Trebuchet MS"/>
                <w:lang w:val="en-GB"/>
              </w:rPr>
              <w:t>.</w:t>
            </w:r>
          </w:p>
          <w:p w14:paraId="72A3160D" w14:textId="77777777" w:rsidR="00C31F33" w:rsidRPr="00C31F33" w:rsidRDefault="00C31F33" w:rsidP="00C31F33">
            <w:pPr>
              <w:pStyle w:val="BodyText"/>
              <w:numPr>
                <w:ilvl w:val="0"/>
                <w:numId w:val="30"/>
              </w:numPr>
              <w:rPr>
                <w:rFonts w:ascii="Trebuchet MS" w:hAnsi="Trebuchet MS" w:cs="Trebuchet MS"/>
                <w:lang w:val="en-GB"/>
              </w:rPr>
            </w:pPr>
            <w:r w:rsidRPr="00C31F33">
              <w:rPr>
                <w:rFonts w:ascii="Trebuchet MS" w:hAnsi="Trebuchet MS" w:cs="Trebuchet MS"/>
                <w:lang w:val="en-GB"/>
              </w:rPr>
              <w:t xml:space="preserve">Worked extensively on several components of </w:t>
            </w:r>
            <w:proofErr w:type="spellStart"/>
            <w:r w:rsidRPr="00C31F33">
              <w:rPr>
                <w:rFonts w:ascii="Trebuchet MS" w:hAnsi="Trebuchet MS" w:cs="Trebuchet MS"/>
                <w:lang w:val="en-GB"/>
              </w:rPr>
              <w:t>Talend</w:t>
            </w:r>
            <w:proofErr w:type="spellEnd"/>
            <w:r w:rsidRPr="00C31F33">
              <w:rPr>
                <w:rFonts w:ascii="Trebuchet MS" w:hAnsi="Trebuchet MS" w:cs="Trebuchet MS"/>
                <w:lang w:val="en-GB"/>
              </w:rPr>
              <w:t>.</w:t>
            </w:r>
          </w:p>
          <w:p w14:paraId="79283930" w14:textId="77777777" w:rsidR="00C31F33" w:rsidRPr="00C31F33" w:rsidRDefault="00C31F33" w:rsidP="00C31F33">
            <w:pPr>
              <w:pStyle w:val="BodyText"/>
              <w:numPr>
                <w:ilvl w:val="0"/>
                <w:numId w:val="30"/>
              </w:numPr>
              <w:rPr>
                <w:rFonts w:ascii="Trebuchet MS" w:hAnsi="Trebuchet MS" w:cs="Trebuchet MS"/>
                <w:lang w:val="en-GB"/>
              </w:rPr>
            </w:pPr>
            <w:r w:rsidRPr="00C31F33">
              <w:rPr>
                <w:rFonts w:ascii="Trebuchet MS" w:hAnsi="Trebuchet MS" w:cs="Trebuchet MS"/>
                <w:lang w:val="en-GB"/>
              </w:rPr>
              <w:t>Having Knowledge on how the jobs deployed into TAC.</w:t>
            </w:r>
          </w:p>
          <w:p w14:paraId="1726CE11" w14:textId="77777777" w:rsidR="00C31F33" w:rsidRDefault="00C31F33" w:rsidP="00C31F33">
            <w:pPr>
              <w:pStyle w:val="BodyText"/>
              <w:numPr>
                <w:ilvl w:val="0"/>
                <w:numId w:val="30"/>
              </w:numPr>
              <w:rPr>
                <w:rFonts w:ascii="Trebuchet MS" w:hAnsi="Trebuchet MS" w:cs="Trebuchet MS"/>
                <w:lang w:val="en-GB"/>
              </w:rPr>
            </w:pPr>
            <w:r w:rsidRPr="00C31F33">
              <w:rPr>
                <w:rFonts w:ascii="Trebuchet MS" w:hAnsi="Trebuchet MS" w:cs="Trebuchet MS"/>
                <w:lang w:val="en-GB"/>
              </w:rPr>
              <w:t>Worked on creating context groups and context variables.</w:t>
            </w:r>
          </w:p>
          <w:p w14:paraId="7DF98504" w14:textId="1AFE7DAD" w:rsidR="00A86642" w:rsidRDefault="00A86642" w:rsidP="00A86642">
            <w:pPr>
              <w:pStyle w:val="BodyText"/>
              <w:numPr>
                <w:ilvl w:val="0"/>
                <w:numId w:val="30"/>
              </w:numPr>
              <w:rPr>
                <w:rFonts w:ascii="Trebuchet MS" w:hAnsi="Trebuchet MS" w:cs="Trebuchet MS"/>
                <w:lang w:val="en-GB"/>
              </w:rPr>
            </w:pPr>
            <w:r w:rsidRPr="00A86642">
              <w:rPr>
                <w:rFonts w:ascii="Trebuchet MS" w:hAnsi="Trebuchet MS" w:cs="Trebuchet MS"/>
                <w:lang w:val="en-GB"/>
              </w:rPr>
              <w:t>Have experience in error handling techniques</w:t>
            </w:r>
            <w:r w:rsidR="00AD64D4">
              <w:rPr>
                <w:rFonts w:ascii="Trebuchet MS" w:hAnsi="Trebuchet MS" w:cs="Trebuchet MS"/>
                <w:lang w:val="en-GB"/>
              </w:rPr>
              <w:t>.</w:t>
            </w:r>
          </w:p>
          <w:p w14:paraId="3647DC66" w14:textId="041A4B29" w:rsidR="00405207" w:rsidRPr="005C1F55" w:rsidRDefault="002D472C" w:rsidP="00405207">
            <w:pPr>
              <w:pStyle w:val="BodyText"/>
              <w:numPr>
                <w:ilvl w:val="0"/>
                <w:numId w:val="30"/>
              </w:numPr>
              <w:rPr>
                <w:rFonts w:ascii="Trebuchet MS" w:hAnsi="Trebuchet MS" w:cs="Trebuchet MS"/>
                <w:lang w:val="en-GB"/>
              </w:rPr>
            </w:pPr>
            <w:r>
              <w:rPr>
                <w:rFonts w:ascii="Trebuchet MS" w:hAnsi="Trebuchet MS" w:cs="Trebuchet MS"/>
                <w:lang w:val="en-GB"/>
              </w:rPr>
              <w:t>Expertise</w:t>
            </w:r>
            <w:r w:rsidR="00405207" w:rsidRPr="005C1F55">
              <w:rPr>
                <w:rFonts w:ascii="Trebuchet MS" w:hAnsi="Trebuchet MS" w:cs="Trebuchet MS"/>
                <w:lang w:val="en-GB"/>
              </w:rPr>
              <w:t xml:space="preserve"> in both Community and Enterprise versions (Worked on projects using several </w:t>
            </w:r>
            <w:proofErr w:type="spellStart"/>
            <w:r w:rsidR="00405207" w:rsidRPr="005C1F55">
              <w:rPr>
                <w:rFonts w:ascii="Trebuchet MS" w:hAnsi="Trebuchet MS" w:cs="Trebuchet MS"/>
                <w:lang w:val="en-GB"/>
              </w:rPr>
              <w:t>talend</w:t>
            </w:r>
            <w:proofErr w:type="spellEnd"/>
            <w:r w:rsidR="00405207" w:rsidRPr="005C1F55">
              <w:rPr>
                <w:rFonts w:ascii="Trebuchet MS" w:hAnsi="Trebuchet MS" w:cs="Trebuchet MS"/>
                <w:lang w:val="en-GB"/>
              </w:rPr>
              <w:t xml:space="preserve"> versions, Version </w:t>
            </w:r>
            <w:r w:rsidR="00874F13">
              <w:rPr>
                <w:rFonts w:ascii="Trebuchet MS" w:hAnsi="Trebuchet MS" w:cs="Trebuchet MS"/>
                <w:lang w:val="en-GB"/>
              </w:rPr>
              <w:t xml:space="preserve">5 through the </w:t>
            </w:r>
            <w:proofErr w:type="spellStart"/>
            <w:r w:rsidR="00874F13">
              <w:rPr>
                <w:rFonts w:ascii="Trebuchet MS" w:hAnsi="Trebuchet MS" w:cs="Trebuchet MS"/>
                <w:lang w:val="en-GB"/>
              </w:rPr>
              <w:t>Talend</w:t>
            </w:r>
            <w:proofErr w:type="spellEnd"/>
            <w:r w:rsidR="00874F13">
              <w:rPr>
                <w:rFonts w:ascii="Trebuchet MS" w:hAnsi="Trebuchet MS" w:cs="Trebuchet MS"/>
                <w:lang w:val="en-GB"/>
              </w:rPr>
              <w:t xml:space="preserve"> 7.3</w:t>
            </w:r>
            <w:r w:rsidR="00405207" w:rsidRPr="005C1F55">
              <w:rPr>
                <w:rFonts w:ascii="Trebuchet MS" w:hAnsi="Trebuchet MS" w:cs="Trebuchet MS"/>
                <w:lang w:val="en-GB"/>
              </w:rPr>
              <w:t>.1).</w:t>
            </w:r>
          </w:p>
          <w:p w14:paraId="39CDEB60" w14:textId="60470CB8" w:rsidR="00C31F33" w:rsidRPr="009F0B1D" w:rsidRDefault="002D472C" w:rsidP="009F0B1D">
            <w:pPr>
              <w:pStyle w:val="BodyText"/>
              <w:numPr>
                <w:ilvl w:val="0"/>
                <w:numId w:val="30"/>
              </w:numPr>
              <w:spacing w:before="0"/>
              <w:rPr>
                <w:rFonts w:ascii="Trebuchet MS" w:hAnsi="Trebuchet MS" w:cs="Trebuchet MS"/>
                <w:lang w:val="en-GB"/>
              </w:rPr>
            </w:pPr>
            <w:r>
              <w:rPr>
                <w:rFonts w:ascii="Trebuchet MS" w:hAnsi="Trebuchet MS"/>
                <w:lang w:val="en-GB"/>
              </w:rPr>
              <w:t>Proficient in</w:t>
            </w:r>
            <w:r w:rsidR="009F0B1D">
              <w:rPr>
                <w:rFonts w:ascii="Trebuchet MS" w:hAnsi="Trebuchet MS"/>
                <w:lang w:val="en-GB"/>
              </w:rPr>
              <w:t xml:space="preserve"> </w:t>
            </w:r>
            <w:proofErr w:type="spellStart"/>
            <w:r w:rsidR="009F0B1D">
              <w:rPr>
                <w:rFonts w:ascii="Trebuchet MS" w:hAnsi="Trebuchet MS"/>
                <w:lang w:val="en-GB"/>
              </w:rPr>
              <w:t>Talend</w:t>
            </w:r>
            <w:proofErr w:type="spellEnd"/>
            <w:r w:rsidR="009F0B1D">
              <w:rPr>
                <w:rFonts w:ascii="Trebuchet MS" w:hAnsi="Trebuchet MS"/>
                <w:lang w:val="en-GB"/>
              </w:rPr>
              <w:t xml:space="preserve"> services installation like studio, TAC, Job servers, </w:t>
            </w:r>
            <w:proofErr w:type="spellStart"/>
            <w:r w:rsidR="009F0B1D">
              <w:rPr>
                <w:rFonts w:ascii="Trebuchet MS" w:hAnsi="Trebuchet MS"/>
                <w:lang w:val="en-GB"/>
              </w:rPr>
              <w:t>RFCserver</w:t>
            </w:r>
            <w:proofErr w:type="spellEnd"/>
            <w:r w:rsidR="009F0B1D">
              <w:rPr>
                <w:rFonts w:ascii="Trebuchet MS" w:hAnsi="Trebuchet MS"/>
                <w:lang w:val="en-GB"/>
              </w:rPr>
              <w:t xml:space="preserve"> on Windows</w:t>
            </w:r>
            <w:r w:rsidR="00AD64D4">
              <w:rPr>
                <w:rFonts w:ascii="Trebuchet MS" w:hAnsi="Trebuchet MS"/>
                <w:lang w:val="en-GB"/>
              </w:rPr>
              <w:t>.</w:t>
            </w:r>
          </w:p>
          <w:p w14:paraId="2BCB8430" w14:textId="2AC55C91" w:rsidR="00C31F33" w:rsidRPr="00C31F33" w:rsidRDefault="00C0533C" w:rsidP="00C31F33">
            <w:pPr>
              <w:pStyle w:val="BodyText"/>
              <w:numPr>
                <w:ilvl w:val="0"/>
                <w:numId w:val="30"/>
              </w:numPr>
              <w:rPr>
                <w:rFonts w:ascii="Trebuchet MS" w:hAnsi="Trebuchet MS" w:cs="Trebuchet MS"/>
                <w:lang w:val="en-GB"/>
              </w:rPr>
            </w:pPr>
            <w:r w:rsidRPr="00C31F33">
              <w:rPr>
                <w:rFonts w:ascii="Trebuchet MS" w:hAnsi="Trebuchet MS" w:cs="Trebuchet MS"/>
                <w:lang w:val="en-GB"/>
              </w:rPr>
              <w:t>Extensive experience</w:t>
            </w:r>
            <w:r w:rsidR="00C31F33" w:rsidRPr="00C31F33">
              <w:rPr>
                <w:rFonts w:ascii="Trebuchet MS" w:hAnsi="Trebuchet MS" w:cs="Trebuchet MS"/>
                <w:lang w:val="en-GB"/>
              </w:rPr>
              <w:t xml:space="preserve"> in Extraction, Transformation and loading of data directly from heterogeneous source systems like Oracle, Flat files and S</w:t>
            </w:r>
            <w:r w:rsidR="00AA6734">
              <w:rPr>
                <w:rFonts w:ascii="Trebuchet MS" w:hAnsi="Trebuchet MS" w:cs="Trebuchet MS"/>
                <w:lang w:val="en-GB"/>
              </w:rPr>
              <w:t>QL</w:t>
            </w:r>
            <w:r w:rsidR="00C31F33" w:rsidRPr="00C31F33">
              <w:rPr>
                <w:rFonts w:ascii="Trebuchet MS" w:hAnsi="Trebuchet MS" w:cs="Trebuchet MS"/>
                <w:lang w:val="en-GB"/>
              </w:rPr>
              <w:t xml:space="preserve"> server.</w:t>
            </w:r>
          </w:p>
          <w:p w14:paraId="1ABF3A32" w14:textId="6FE2D1AF" w:rsidR="00F06F6A" w:rsidRDefault="008E571D" w:rsidP="00F06F6A">
            <w:pPr>
              <w:pStyle w:val="BodyText"/>
              <w:numPr>
                <w:ilvl w:val="0"/>
                <w:numId w:val="30"/>
              </w:numPr>
              <w:rPr>
                <w:rFonts w:ascii="Trebuchet MS" w:hAnsi="Trebuchet MS" w:cs="Trebuchet MS"/>
                <w:lang w:val="en-GB"/>
              </w:rPr>
            </w:pPr>
            <w:r>
              <w:rPr>
                <w:rFonts w:ascii="Trebuchet MS" w:hAnsi="Trebuchet MS" w:cs="Trebuchet MS"/>
                <w:lang w:val="en-GB"/>
              </w:rPr>
              <w:t xml:space="preserve">Proficient </w:t>
            </w:r>
            <w:r w:rsidR="00F06F6A" w:rsidRPr="005C1F55">
              <w:rPr>
                <w:rFonts w:ascii="Trebuchet MS" w:hAnsi="Trebuchet MS" w:cs="Trebuchet MS"/>
                <w:lang w:val="en-GB"/>
              </w:rPr>
              <w:t xml:space="preserve">in Error Handling, Performance Analysis and Performance Tuning of </w:t>
            </w:r>
            <w:proofErr w:type="spellStart"/>
            <w:r w:rsidR="00F06F6A" w:rsidRPr="005C1F55">
              <w:rPr>
                <w:rFonts w:ascii="Trebuchet MS" w:hAnsi="Trebuchet MS" w:cs="Trebuchet MS"/>
                <w:lang w:val="en-GB"/>
              </w:rPr>
              <w:t>Talend</w:t>
            </w:r>
            <w:proofErr w:type="spellEnd"/>
            <w:r w:rsidR="00F06F6A">
              <w:rPr>
                <w:rFonts w:ascii="Trebuchet MS" w:hAnsi="Trebuchet MS" w:cs="Trebuchet MS"/>
                <w:lang w:val="en-GB"/>
              </w:rPr>
              <w:t>.</w:t>
            </w:r>
          </w:p>
          <w:p w14:paraId="3829B51C" w14:textId="77777777" w:rsidR="00DA42DD" w:rsidRPr="00C0533C" w:rsidRDefault="00C31F33" w:rsidP="00281777">
            <w:pPr>
              <w:pStyle w:val="BodyText"/>
              <w:numPr>
                <w:ilvl w:val="0"/>
                <w:numId w:val="30"/>
              </w:numPr>
              <w:spacing w:after="0" w:line="220" w:lineRule="exact"/>
              <w:rPr>
                <w:rFonts w:cstheme="minorHAnsi"/>
                <w:bCs/>
                <w:color w:val="000000"/>
              </w:rPr>
            </w:pPr>
            <w:r w:rsidRPr="00281777">
              <w:rPr>
                <w:rFonts w:ascii="Trebuchet MS" w:hAnsi="Trebuchet MS" w:cs="Trebuchet MS"/>
                <w:lang w:val="en-GB"/>
              </w:rPr>
              <w:t xml:space="preserve">Team player, Motivated, able to grasp things quickly with analytical and </w:t>
            </w:r>
            <w:r w:rsidR="00C0533C" w:rsidRPr="00281777">
              <w:rPr>
                <w:rFonts w:ascii="Trebuchet MS" w:hAnsi="Trebuchet MS" w:cs="Trebuchet MS"/>
                <w:lang w:val="en-GB"/>
              </w:rPr>
              <w:t>problem-solving</w:t>
            </w:r>
            <w:r w:rsidRPr="00281777">
              <w:rPr>
                <w:rFonts w:ascii="Trebuchet MS" w:hAnsi="Trebuchet MS" w:cs="Trebuchet MS"/>
                <w:lang w:val="en-GB"/>
              </w:rPr>
              <w:t xml:space="preserve"> skills.</w:t>
            </w:r>
          </w:p>
          <w:p w14:paraId="2A293F5B" w14:textId="6C028809" w:rsidR="00C0533C" w:rsidRPr="00F4422A" w:rsidRDefault="00C0533C" w:rsidP="00C0533C">
            <w:pPr>
              <w:pStyle w:val="BodyText"/>
              <w:spacing w:after="0" w:line="220" w:lineRule="exact"/>
              <w:ind w:left="720"/>
              <w:rPr>
                <w:rFonts w:cstheme="minorHAnsi"/>
                <w:bCs/>
                <w:color w:val="000000"/>
              </w:rPr>
            </w:pPr>
          </w:p>
        </w:tc>
      </w:tr>
      <w:tr w:rsidR="00AA6734" w:rsidRPr="004A562B" w14:paraId="52BCFB49" w14:textId="77777777" w:rsidTr="00AA6734">
        <w:tc>
          <w:tcPr>
            <w:tcW w:w="1668" w:type="dxa"/>
          </w:tcPr>
          <w:p w14:paraId="208E378F" w14:textId="77777777" w:rsidR="00E22FF1" w:rsidRDefault="00E22FF1" w:rsidP="00E22FF1">
            <w:pPr>
              <w:pStyle w:val="Heading2"/>
              <w:keepNext w:val="0"/>
              <w:widowControl w:val="0"/>
              <w:jc w:val="center"/>
              <w:rPr>
                <w:rFonts w:ascii="Trebuchet MS" w:hAnsi="Trebuchet MS" w:cs="Arial"/>
                <w:sz w:val="20"/>
                <w:lang w:val="en-GB"/>
              </w:rPr>
            </w:pPr>
          </w:p>
          <w:p w14:paraId="2017C854" w14:textId="77777777" w:rsidR="00E22FF1" w:rsidRDefault="00E22FF1" w:rsidP="00E22FF1">
            <w:pPr>
              <w:pStyle w:val="Heading2"/>
              <w:keepNext w:val="0"/>
              <w:widowControl w:val="0"/>
              <w:jc w:val="center"/>
              <w:rPr>
                <w:rFonts w:ascii="Trebuchet MS" w:hAnsi="Trebuchet MS" w:cs="Arial"/>
                <w:sz w:val="20"/>
                <w:lang w:val="en-GB"/>
              </w:rPr>
            </w:pPr>
          </w:p>
          <w:p w14:paraId="4CCDE30E" w14:textId="7181EAC0" w:rsidR="00AA6734" w:rsidRPr="004A562B" w:rsidRDefault="00AA6734" w:rsidP="00E22FF1">
            <w:pPr>
              <w:pStyle w:val="Heading2"/>
              <w:keepNext w:val="0"/>
              <w:widowControl w:val="0"/>
              <w:jc w:val="center"/>
              <w:rPr>
                <w:rFonts w:ascii="Trebuchet MS" w:hAnsi="Trebuchet MS" w:cs="Arial"/>
                <w:szCs w:val="22"/>
                <w:lang w:val="en-GB"/>
              </w:rPr>
            </w:pPr>
            <w:r w:rsidRPr="00F50D5D">
              <w:rPr>
                <w:rFonts w:ascii="Trebuchet MS" w:hAnsi="Trebuchet MS" w:cs="Arial"/>
                <w:sz w:val="20"/>
                <w:lang w:val="en-GB"/>
              </w:rPr>
              <w:t>Skills and Responsibilities</w:t>
            </w:r>
          </w:p>
        </w:tc>
        <w:tc>
          <w:tcPr>
            <w:tcW w:w="8393" w:type="dxa"/>
          </w:tcPr>
          <w:p w14:paraId="3A3335B7" w14:textId="77777777" w:rsidR="00AA6734" w:rsidRPr="00C31F33" w:rsidRDefault="00AA6734" w:rsidP="00AA6734">
            <w:pPr>
              <w:jc w:val="both"/>
              <w:rPr>
                <w:rFonts w:ascii="Trebuchet MS" w:hAnsi="Trebuchet MS" w:cs="Arial"/>
                <w:i/>
                <w:iCs/>
                <w:sz w:val="20"/>
              </w:rPr>
            </w:pPr>
            <w:r w:rsidRPr="00C31F33">
              <w:rPr>
                <w:rFonts w:ascii="Trebuchet MS" w:hAnsi="Trebuchet MS" w:cs="Arial"/>
                <w:i/>
                <w:iCs/>
                <w:sz w:val="20"/>
              </w:rPr>
              <w:t>Key responsibilities handled across various projects</w:t>
            </w:r>
          </w:p>
          <w:p w14:paraId="59A07363" w14:textId="77777777" w:rsidR="00AA6734" w:rsidRPr="009E5632" w:rsidRDefault="00AA6734" w:rsidP="00AA6734">
            <w:pPr>
              <w:jc w:val="both"/>
              <w:rPr>
                <w:rFonts w:ascii="Trebuchet MS" w:hAnsi="Trebuchet MS" w:cs="Arial"/>
                <w:sz w:val="20"/>
              </w:rPr>
            </w:pPr>
          </w:p>
          <w:p w14:paraId="7B7788DC" w14:textId="6A48C3C0" w:rsidR="00AA6734" w:rsidRPr="009E5632" w:rsidRDefault="00166B8B" w:rsidP="00AA6734">
            <w:pPr>
              <w:numPr>
                <w:ilvl w:val="0"/>
                <w:numId w:val="43"/>
              </w:numPr>
              <w:rPr>
                <w:rFonts w:ascii="Trebuchet MS" w:hAnsi="Trebuchet MS" w:cs="Calibri"/>
                <w:sz w:val="20"/>
                <w:lang w:eastAsia="en-GB"/>
              </w:rPr>
            </w:pPr>
            <w:r>
              <w:rPr>
                <w:rFonts w:ascii="Trebuchet MS" w:hAnsi="Trebuchet MS" w:cs="Calibri"/>
                <w:sz w:val="20"/>
                <w:lang w:eastAsia="en-GB"/>
              </w:rPr>
              <w:t xml:space="preserve">Installation of </w:t>
            </w:r>
            <w:proofErr w:type="spellStart"/>
            <w:r>
              <w:rPr>
                <w:rFonts w:ascii="Trebuchet MS" w:hAnsi="Trebuchet MS" w:cs="Calibri"/>
                <w:sz w:val="20"/>
                <w:lang w:eastAsia="en-GB"/>
              </w:rPr>
              <w:t>Talend</w:t>
            </w:r>
            <w:proofErr w:type="spellEnd"/>
            <w:r>
              <w:rPr>
                <w:rFonts w:ascii="Trebuchet MS" w:hAnsi="Trebuchet MS" w:cs="Calibri"/>
                <w:sz w:val="20"/>
                <w:lang w:eastAsia="en-GB"/>
              </w:rPr>
              <w:t xml:space="preserve"> TAC </w:t>
            </w:r>
            <w:r w:rsidR="00EC3E93">
              <w:rPr>
                <w:rFonts w:ascii="Trebuchet MS" w:hAnsi="Trebuchet MS" w:cs="Calibri"/>
                <w:sz w:val="20"/>
                <w:lang w:eastAsia="en-GB"/>
              </w:rPr>
              <w:t>7.3.0 &amp;</w:t>
            </w:r>
            <w:r>
              <w:rPr>
                <w:rFonts w:ascii="Trebuchet MS" w:hAnsi="Trebuchet MS" w:cs="Calibri"/>
                <w:sz w:val="20"/>
                <w:lang w:eastAsia="en-GB"/>
              </w:rPr>
              <w:t xml:space="preserve"> 8.0.1 </w:t>
            </w:r>
          </w:p>
          <w:p w14:paraId="33CA4F57" w14:textId="605FCBC2" w:rsidR="00AA6734" w:rsidRPr="009E5632" w:rsidRDefault="00166B8B" w:rsidP="00AA6734">
            <w:pPr>
              <w:numPr>
                <w:ilvl w:val="0"/>
                <w:numId w:val="43"/>
              </w:numPr>
              <w:rPr>
                <w:rFonts w:ascii="Trebuchet MS" w:hAnsi="Trebuchet MS" w:cs="Calibri"/>
                <w:sz w:val="20"/>
                <w:lang w:eastAsia="en-GB"/>
              </w:rPr>
            </w:pPr>
            <w:r>
              <w:rPr>
                <w:rFonts w:ascii="Trebuchet MS" w:hAnsi="Trebuchet MS" w:cs="Calibri"/>
                <w:sz w:val="20"/>
                <w:lang w:eastAsia="en-GB"/>
              </w:rPr>
              <w:t xml:space="preserve">Installation of </w:t>
            </w:r>
            <w:proofErr w:type="spellStart"/>
            <w:r>
              <w:rPr>
                <w:rFonts w:ascii="Trebuchet MS" w:hAnsi="Trebuchet MS" w:cs="Calibri"/>
                <w:sz w:val="20"/>
                <w:lang w:eastAsia="en-GB"/>
              </w:rPr>
              <w:t>Talend</w:t>
            </w:r>
            <w:proofErr w:type="spellEnd"/>
            <w:r>
              <w:rPr>
                <w:rFonts w:ascii="Trebuchet MS" w:hAnsi="Trebuchet MS" w:cs="Calibri"/>
                <w:sz w:val="20"/>
                <w:lang w:eastAsia="en-GB"/>
              </w:rPr>
              <w:t xml:space="preserve"> Job servers 7.3.0 &amp; 8.0.1</w:t>
            </w:r>
          </w:p>
          <w:p w14:paraId="42F7DE5C" w14:textId="23B28580" w:rsidR="00AA6734" w:rsidRPr="009E5632" w:rsidRDefault="00166B8B" w:rsidP="00AA6734">
            <w:pPr>
              <w:numPr>
                <w:ilvl w:val="0"/>
                <w:numId w:val="43"/>
              </w:numPr>
              <w:rPr>
                <w:rFonts w:ascii="Trebuchet MS" w:hAnsi="Trebuchet MS" w:cs="Calibri"/>
                <w:sz w:val="20"/>
                <w:lang w:eastAsia="en-GB"/>
              </w:rPr>
            </w:pPr>
            <w:r>
              <w:rPr>
                <w:rFonts w:ascii="Trebuchet MS" w:hAnsi="Trebuchet MS" w:cs="Calibri"/>
                <w:sz w:val="20"/>
                <w:lang w:eastAsia="en-GB"/>
              </w:rPr>
              <w:t xml:space="preserve">Installation of TDP &amp; TDS on on-premises and </w:t>
            </w:r>
            <w:proofErr w:type="gramStart"/>
            <w:r>
              <w:rPr>
                <w:rFonts w:ascii="Trebuchet MS" w:hAnsi="Trebuchet MS" w:cs="Calibri"/>
                <w:sz w:val="20"/>
                <w:lang w:eastAsia="en-GB"/>
              </w:rPr>
              <w:t>In</w:t>
            </w:r>
            <w:proofErr w:type="gramEnd"/>
            <w:r>
              <w:rPr>
                <w:rFonts w:ascii="Trebuchet MS" w:hAnsi="Trebuchet MS" w:cs="Calibri"/>
                <w:sz w:val="20"/>
                <w:lang w:eastAsia="en-GB"/>
              </w:rPr>
              <w:t xml:space="preserve"> Hybrid mode (</w:t>
            </w:r>
            <w:proofErr w:type="spellStart"/>
            <w:r>
              <w:rPr>
                <w:rFonts w:ascii="Trebuchet MS" w:hAnsi="Trebuchet MS" w:cs="Calibri"/>
                <w:sz w:val="20"/>
                <w:lang w:eastAsia="en-GB"/>
              </w:rPr>
              <w:t>Talend</w:t>
            </w:r>
            <w:proofErr w:type="spellEnd"/>
            <w:r>
              <w:rPr>
                <w:rFonts w:ascii="Trebuchet MS" w:hAnsi="Trebuchet MS" w:cs="Calibri"/>
                <w:sz w:val="20"/>
                <w:lang w:eastAsia="en-GB"/>
              </w:rPr>
              <w:t xml:space="preserve"> cloud)</w:t>
            </w:r>
          </w:p>
          <w:p w14:paraId="118C69A1" w14:textId="41A12075" w:rsidR="00AA6734" w:rsidRPr="00166B8B" w:rsidRDefault="00166B8B" w:rsidP="00166B8B">
            <w:pPr>
              <w:numPr>
                <w:ilvl w:val="0"/>
                <w:numId w:val="43"/>
              </w:numPr>
              <w:rPr>
                <w:rFonts w:ascii="Trebuchet MS" w:hAnsi="Trebuchet MS" w:cs="Calibri"/>
                <w:sz w:val="20"/>
                <w:lang w:eastAsia="en-GB"/>
              </w:rPr>
            </w:pPr>
            <w:r>
              <w:rPr>
                <w:rFonts w:ascii="Trebuchet MS" w:hAnsi="Trebuchet MS" w:cs="Calibri"/>
                <w:sz w:val="20"/>
                <w:lang w:eastAsia="en-GB"/>
              </w:rPr>
              <w:t>Remote Engine Installation in Hybrid mode(</w:t>
            </w:r>
            <w:proofErr w:type="spellStart"/>
            <w:r>
              <w:rPr>
                <w:rFonts w:ascii="Trebuchet MS" w:hAnsi="Trebuchet MS" w:cs="Calibri"/>
                <w:sz w:val="20"/>
                <w:lang w:eastAsia="en-GB"/>
              </w:rPr>
              <w:t>Talend</w:t>
            </w:r>
            <w:proofErr w:type="spellEnd"/>
            <w:r>
              <w:rPr>
                <w:rFonts w:ascii="Trebuchet MS" w:hAnsi="Trebuchet MS" w:cs="Calibri"/>
                <w:sz w:val="20"/>
                <w:lang w:eastAsia="en-GB"/>
              </w:rPr>
              <w:t xml:space="preserve"> Cloud)</w:t>
            </w:r>
          </w:p>
        </w:tc>
      </w:tr>
      <w:tr w:rsidR="001421DE" w:rsidRPr="004A562B" w14:paraId="5F2BF6BC" w14:textId="77777777" w:rsidTr="00AA6734">
        <w:trPr>
          <w:trHeight w:val="2303"/>
        </w:trPr>
        <w:tc>
          <w:tcPr>
            <w:tcW w:w="1668" w:type="dxa"/>
          </w:tcPr>
          <w:p w14:paraId="214C19FE" w14:textId="24EC9174" w:rsidR="00B33EA7" w:rsidRPr="00F50D5D" w:rsidRDefault="002919E4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 w:val="20"/>
                <w:lang w:val="en-GB"/>
              </w:rPr>
            </w:pPr>
            <w:r>
              <w:rPr>
                <w:b w:val="0"/>
                <w:bCs w:val="0"/>
              </w:rPr>
              <w:br w:type="page"/>
            </w:r>
          </w:p>
          <w:p w14:paraId="07B47759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 w:val="20"/>
                <w:lang w:val="en-GB"/>
              </w:rPr>
            </w:pPr>
          </w:p>
          <w:p w14:paraId="15F3E677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 w:val="20"/>
                <w:lang w:val="en-GB"/>
              </w:rPr>
            </w:pPr>
          </w:p>
          <w:p w14:paraId="7FD420AD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 w:val="20"/>
                <w:lang w:val="en-GB"/>
              </w:rPr>
            </w:pPr>
          </w:p>
          <w:p w14:paraId="7F8DE602" w14:textId="104D481C" w:rsidR="001421DE" w:rsidRPr="004A562B" w:rsidRDefault="001421DE" w:rsidP="00E22FF1">
            <w:pPr>
              <w:pStyle w:val="Heading2"/>
              <w:keepNext w:val="0"/>
              <w:widowControl w:val="0"/>
              <w:jc w:val="center"/>
              <w:rPr>
                <w:rFonts w:ascii="Trebuchet MS" w:hAnsi="Trebuchet MS" w:cs="Arial"/>
                <w:szCs w:val="22"/>
                <w:lang w:val="en-GB"/>
              </w:rPr>
            </w:pPr>
            <w:r w:rsidRPr="00F50D5D">
              <w:rPr>
                <w:rFonts w:ascii="Trebuchet MS" w:hAnsi="Trebuchet MS" w:cs="Arial"/>
                <w:sz w:val="20"/>
                <w:lang w:val="en-GB"/>
              </w:rPr>
              <w:t>Skills</w:t>
            </w:r>
            <w:r w:rsidR="004A562B" w:rsidRPr="00F50D5D">
              <w:rPr>
                <w:rFonts w:ascii="Trebuchet MS" w:hAnsi="Trebuchet MS" w:cs="Arial"/>
                <w:sz w:val="20"/>
                <w:lang w:val="en-GB"/>
              </w:rPr>
              <w:t xml:space="preserve"> and Responsibilities</w:t>
            </w:r>
          </w:p>
        </w:tc>
        <w:tc>
          <w:tcPr>
            <w:tcW w:w="8393" w:type="dxa"/>
          </w:tcPr>
          <w:p w14:paraId="4CED9E66" w14:textId="77777777" w:rsidR="00C31F33" w:rsidRPr="00E776B6" w:rsidRDefault="00C31F33" w:rsidP="00C31F33">
            <w:pPr>
              <w:pStyle w:val="BodyText"/>
              <w:suppressAutoHyphens/>
              <w:spacing w:before="0" w:after="0"/>
              <w:ind w:left="720"/>
              <w:jc w:val="left"/>
              <w:rPr>
                <w:rFonts w:ascii="Trebuchet MS" w:hAnsi="Trebuchet MS"/>
              </w:rPr>
            </w:pPr>
          </w:p>
          <w:p w14:paraId="581C2E50" w14:textId="77777777" w:rsidR="00C31F33" w:rsidRPr="00C31F33" w:rsidRDefault="00C31F33" w:rsidP="00C31F33">
            <w:pPr>
              <w:rPr>
                <w:rFonts w:ascii="Trebuchet MS" w:hAnsi="Trebuchet MS" w:cstheme="majorHAnsi"/>
                <w:i/>
                <w:iCs/>
                <w:sz w:val="20"/>
              </w:rPr>
            </w:pPr>
            <w:r w:rsidRPr="00C31F33">
              <w:rPr>
                <w:rFonts w:ascii="Trebuchet MS" w:hAnsi="Trebuchet MS" w:cstheme="majorHAnsi"/>
                <w:i/>
                <w:iCs/>
                <w:sz w:val="20"/>
                <w:lang w:val="en-GB"/>
              </w:rPr>
              <w:t>Technical Skills:</w:t>
            </w:r>
          </w:p>
          <w:p w14:paraId="231986A4" w14:textId="280175A8" w:rsidR="00166B8B" w:rsidRPr="00166B8B" w:rsidRDefault="00C31F33" w:rsidP="00166B8B">
            <w:pPr>
              <w:numPr>
                <w:ilvl w:val="0"/>
                <w:numId w:val="43"/>
              </w:numPr>
              <w:suppressAutoHyphens/>
              <w:rPr>
                <w:rFonts w:ascii="Trebuchet MS" w:hAnsi="Trebuchet MS" w:cstheme="majorHAnsi"/>
                <w:sz w:val="20"/>
              </w:rPr>
            </w:pPr>
            <w:r w:rsidRPr="00AA6734">
              <w:rPr>
                <w:rFonts w:ascii="Trebuchet MS" w:hAnsi="Trebuchet MS" w:cstheme="majorHAnsi"/>
                <w:sz w:val="20"/>
              </w:rPr>
              <w:t>Data Integration</w:t>
            </w:r>
            <w:r w:rsidR="00AA6734">
              <w:rPr>
                <w:rFonts w:ascii="Trebuchet MS" w:hAnsi="Trebuchet MS" w:cstheme="majorHAnsi"/>
                <w:sz w:val="20"/>
              </w:rPr>
              <w:t xml:space="preserve"> (</w:t>
            </w:r>
            <w:proofErr w:type="spellStart"/>
            <w:r w:rsidR="00AA6734">
              <w:rPr>
                <w:rFonts w:ascii="Trebuchet MS" w:hAnsi="Trebuchet MS" w:cstheme="majorHAnsi"/>
                <w:sz w:val="20"/>
              </w:rPr>
              <w:t>Talend</w:t>
            </w:r>
            <w:proofErr w:type="spellEnd"/>
            <w:r w:rsidR="00166B8B">
              <w:rPr>
                <w:rFonts w:ascii="Trebuchet MS" w:hAnsi="Trebuchet MS" w:cstheme="majorHAnsi"/>
                <w:sz w:val="20"/>
              </w:rPr>
              <w:t xml:space="preserve"> DI)</w:t>
            </w:r>
          </w:p>
          <w:p w14:paraId="210324E9" w14:textId="77777777" w:rsidR="00C31F33" w:rsidRPr="00C31F33" w:rsidRDefault="00C31F33" w:rsidP="00C31F33">
            <w:pPr>
              <w:pStyle w:val="BodyText"/>
              <w:numPr>
                <w:ilvl w:val="0"/>
                <w:numId w:val="43"/>
              </w:numPr>
              <w:suppressAutoHyphens/>
              <w:spacing w:before="0" w:after="0"/>
              <w:jc w:val="left"/>
              <w:rPr>
                <w:rFonts w:ascii="Trebuchet MS" w:hAnsi="Trebuchet MS" w:cstheme="majorHAnsi"/>
                <w:lang w:val="en-GB"/>
              </w:rPr>
            </w:pPr>
            <w:r w:rsidRPr="009E5632">
              <w:rPr>
                <w:rFonts w:ascii="Trebuchet MS" w:hAnsi="Trebuchet MS" w:cstheme="majorHAnsi"/>
              </w:rPr>
              <w:t>Oracle 10g, SQL Server, MySQL</w:t>
            </w:r>
          </w:p>
          <w:p w14:paraId="51E92C82" w14:textId="77777777" w:rsidR="00C31F33" w:rsidRPr="009E5632" w:rsidRDefault="00C31F33" w:rsidP="00C31F33">
            <w:pPr>
              <w:pStyle w:val="BodyText"/>
              <w:suppressAutoHyphens/>
              <w:spacing w:before="0" w:after="0"/>
              <w:ind w:left="720"/>
              <w:jc w:val="left"/>
              <w:rPr>
                <w:rFonts w:ascii="Trebuchet MS" w:hAnsi="Trebuchet MS" w:cstheme="majorHAnsi"/>
                <w:lang w:val="en-GB"/>
              </w:rPr>
            </w:pPr>
          </w:p>
          <w:p w14:paraId="10ABD14B" w14:textId="77777777" w:rsidR="00C31F33" w:rsidRPr="00C31F33" w:rsidRDefault="00C31F33" w:rsidP="00C31F33">
            <w:pPr>
              <w:pStyle w:val="BodyText"/>
              <w:spacing w:before="0" w:after="0"/>
              <w:jc w:val="left"/>
              <w:rPr>
                <w:rFonts w:ascii="Trebuchet MS" w:hAnsi="Trebuchet MS" w:cstheme="majorHAnsi"/>
                <w:i/>
                <w:iCs/>
                <w:lang w:val="en-GB"/>
              </w:rPr>
            </w:pPr>
            <w:proofErr w:type="spellStart"/>
            <w:r w:rsidRPr="00C31F33">
              <w:rPr>
                <w:rFonts w:ascii="Trebuchet MS" w:hAnsi="Trebuchet MS" w:cstheme="majorHAnsi"/>
                <w:i/>
                <w:iCs/>
                <w:lang w:val="en-GB"/>
              </w:rPr>
              <w:t>Talend</w:t>
            </w:r>
            <w:proofErr w:type="spellEnd"/>
            <w:r w:rsidRPr="00C31F33">
              <w:rPr>
                <w:rFonts w:ascii="Trebuchet MS" w:hAnsi="Trebuchet MS" w:cstheme="majorHAnsi"/>
                <w:i/>
                <w:iCs/>
                <w:lang w:val="en-GB"/>
              </w:rPr>
              <w:t xml:space="preserve"> Specific skill set:</w:t>
            </w:r>
          </w:p>
          <w:p w14:paraId="6B46D89D" w14:textId="271BD76D" w:rsidR="00C31F33" w:rsidRDefault="00C31F33" w:rsidP="00C31F33">
            <w:pPr>
              <w:pStyle w:val="BodyText"/>
              <w:numPr>
                <w:ilvl w:val="0"/>
                <w:numId w:val="43"/>
              </w:numPr>
              <w:suppressAutoHyphens/>
              <w:spacing w:before="0" w:after="0"/>
              <w:jc w:val="left"/>
              <w:rPr>
                <w:rFonts w:ascii="Trebuchet MS" w:hAnsi="Trebuchet MS" w:cstheme="majorHAnsi"/>
                <w:lang w:val="en-GB"/>
              </w:rPr>
            </w:pPr>
            <w:proofErr w:type="spellStart"/>
            <w:r w:rsidRPr="009E5632">
              <w:rPr>
                <w:rFonts w:ascii="Trebuchet MS" w:hAnsi="Trebuchet MS" w:cstheme="majorHAnsi"/>
                <w:lang w:val="en-GB"/>
              </w:rPr>
              <w:t>Tal</w:t>
            </w:r>
            <w:r w:rsidR="00166B8B">
              <w:rPr>
                <w:rFonts w:ascii="Trebuchet MS" w:hAnsi="Trebuchet MS" w:cstheme="majorHAnsi"/>
                <w:lang w:val="en-GB"/>
              </w:rPr>
              <w:t>end</w:t>
            </w:r>
            <w:proofErr w:type="spellEnd"/>
            <w:r w:rsidR="00166B8B">
              <w:rPr>
                <w:rFonts w:ascii="Trebuchet MS" w:hAnsi="Trebuchet MS" w:cstheme="majorHAnsi"/>
                <w:lang w:val="en-GB"/>
              </w:rPr>
              <w:t xml:space="preserve"> Platform (DI</w:t>
            </w:r>
            <w:r w:rsidRPr="009E5632">
              <w:rPr>
                <w:rFonts w:ascii="Trebuchet MS" w:hAnsi="Trebuchet MS" w:cstheme="majorHAnsi"/>
                <w:lang w:val="en-GB"/>
              </w:rPr>
              <w:t>)</w:t>
            </w:r>
          </w:p>
          <w:p w14:paraId="77F3CDD2" w14:textId="5E92D17B" w:rsidR="00C31F33" w:rsidRPr="008D416F" w:rsidRDefault="00C31F33" w:rsidP="00AA6734">
            <w:pPr>
              <w:pStyle w:val="BodyText"/>
              <w:numPr>
                <w:ilvl w:val="0"/>
                <w:numId w:val="43"/>
              </w:numPr>
              <w:suppressAutoHyphens/>
              <w:spacing w:before="0" w:after="0"/>
              <w:jc w:val="left"/>
              <w:rPr>
                <w:rFonts w:ascii="Trebuchet MS" w:hAnsi="Trebuchet MS"/>
                <w:lang w:val="en-GB"/>
              </w:rPr>
            </w:pPr>
            <w:proofErr w:type="spellStart"/>
            <w:r w:rsidRPr="00C31F33">
              <w:rPr>
                <w:rFonts w:ascii="Trebuchet MS" w:hAnsi="Trebuchet MS" w:cstheme="majorHAnsi"/>
                <w:lang w:val="en-GB"/>
              </w:rPr>
              <w:t>Talend</w:t>
            </w:r>
            <w:proofErr w:type="spellEnd"/>
            <w:r w:rsidRPr="00C31F33">
              <w:rPr>
                <w:rFonts w:ascii="Trebuchet MS" w:hAnsi="Trebuchet MS" w:cstheme="majorHAnsi"/>
                <w:lang w:val="en-GB"/>
              </w:rPr>
              <w:t xml:space="preserve"> administration</w:t>
            </w:r>
          </w:p>
        </w:tc>
      </w:tr>
      <w:tr w:rsidR="00865F10" w:rsidRPr="004A562B" w14:paraId="14250C28" w14:textId="77777777" w:rsidTr="00164F0C">
        <w:trPr>
          <w:trHeight w:val="8540"/>
        </w:trPr>
        <w:tc>
          <w:tcPr>
            <w:tcW w:w="1668" w:type="dxa"/>
          </w:tcPr>
          <w:p w14:paraId="0206F8B1" w14:textId="2C9926CA" w:rsidR="00434036" w:rsidRPr="004A562B" w:rsidRDefault="00434036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Cs w:val="22"/>
                <w:lang w:val="en-GB"/>
              </w:rPr>
            </w:pPr>
          </w:p>
          <w:p w14:paraId="5F1EB57D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2CA00AC8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0A41B4EE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7ED7EEBD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45E4C887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4B275F5D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6D9C6B56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08DDA660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68530938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15E76288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6D28429D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598EE96C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107E379C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26A4E144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50F2715E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6385F0DF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1E99DECF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046A9B31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45D5DD58" w14:textId="77777777" w:rsidR="00E22FF1" w:rsidRDefault="00E22FF1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</w:p>
          <w:p w14:paraId="3F945867" w14:textId="2280E4CA" w:rsidR="00865F10" w:rsidRDefault="001E4C0F" w:rsidP="00FB4409">
            <w:pPr>
              <w:pStyle w:val="Heading2"/>
              <w:keepNext w:val="0"/>
              <w:widowControl w:val="0"/>
              <w:rPr>
                <w:rFonts w:ascii="Trebuchet MS" w:hAnsi="Trebuchet MS" w:cs="Trebuchet MS"/>
                <w:sz w:val="20"/>
                <w:lang w:val="en-GB"/>
              </w:rPr>
            </w:pPr>
            <w:r>
              <w:rPr>
                <w:rFonts w:ascii="Trebuchet MS" w:hAnsi="Trebuchet MS" w:cs="Trebuchet MS"/>
                <w:sz w:val="20"/>
                <w:lang w:val="en-GB"/>
              </w:rPr>
              <w:t>Some of the Strategic Projects Delivered</w:t>
            </w:r>
          </w:p>
          <w:p w14:paraId="3FCF70B5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3958C4EE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7C2EC2B3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255407AB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3D045D09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0C778BA7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525C8C6C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37790A3F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1F528825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2622010F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762758A8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1BA68A46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070C55AB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36058C70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4F746C10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1D6DC47F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0FE80253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76A2D28C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0C05B77E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5736D991" w14:textId="77777777" w:rsidR="00AA6734" w:rsidRPr="00AA6734" w:rsidRDefault="00AA6734" w:rsidP="00AA6734">
            <w:pPr>
              <w:rPr>
                <w:lang w:val="en-GB"/>
              </w:rPr>
            </w:pPr>
          </w:p>
          <w:p w14:paraId="7AF2FBD5" w14:textId="56B41E2D" w:rsidR="00AA6734" w:rsidRDefault="00AA6734" w:rsidP="00AA6734">
            <w:pPr>
              <w:rPr>
                <w:rFonts w:ascii="Trebuchet MS" w:hAnsi="Trebuchet MS" w:cs="Trebuchet MS"/>
                <w:b/>
                <w:bCs/>
                <w:sz w:val="20"/>
                <w:lang w:val="en-GB"/>
              </w:rPr>
            </w:pPr>
          </w:p>
          <w:p w14:paraId="56F691AB" w14:textId="77777777" w:rsidR="00AA6734" w:rsidRPr="00AA6734" w:rsidRDefault="00AA6734" w:rsidP="00AA6734">
            <w:pPr>
              <w:jc w:val="center"/>
              <w:rPr>
                <w:lang w:val="en-GB"/>
              </w:rPr>
            </w:pPr>
          </w:p>
          <w:p w14:paraId="5AE07E50" w14:textId="6E457DAB" w:rsidR="00AA6734" w:rsidRPr="00AA6734" w:rsidRDefault="00AA6734" w:rsidP="00AA6734">
            <w:pPr>
              <w:rPr>
                <w:lang w:val="en-GB"/>
              </w:rPr>
            </w:pPr>
          </w:p>
        </w:tc>
        <w:tc>
          <w:tcPr>
            <w:tcW w:w="8393" w:type="dxa"/>
          </w:tcPr>
          <w:tbl>
            <w:tblPr>
              <w:tblStyle w:val="TableGrid"/>
              <w:tblW w:w="8705" w:type="dxa"/>
              <w:tblLook w:val="04A0" w:firstRow="1" w:lastRow="0" w:firstColumn="1" w:lastColumn="0" w:noHBand="0" w:noVBand="1"/>
            </w:tblPr>
            <w:tblGrid>
              <w:gridCol w:w="2172"/>
              <w:gridCol w:w="6533"/>
            </w:tblGrid>
            <w:tr w:rsidR="00CD19B9" w:rsidRPr="004A562B" w14:paraId="65F4306C" w14:textId="77777777" w:rsidTr="00E22FF1">
              <w:tc>
                <w:tcPr>
                  <w:tcW w:w="2172" w:type="dxa"/>
                  <w:vAlign w:val="center"/>
                </w:tcPr>
                <w:p w14:paraId="059B160C" w14:textId="77777777" w:rsidR="00CD19B9" w:rsidRPr="004A562B" w:rsidRDefault="00CD19B9" w:rsidP="00CD19B9">
                  <w:pPr>
                    <w:jc w:val="center"/>
                    <w:rPr>
                      <w:rFonts w:ascii="Trebuchet MS" w:hAnsi="Trebuchet MS"/>
                      <w:b/>
                      <w:bCs/>
                      <w:color w:val="376091"/>
                      <w:sz w:val="22"/>
                      <w:szCs w:val="22"/>
                    </w:rPr>
                  </w:pPr>
                  <w:r w:rsidRPr="000B3082">
                    <w:rPr>
                      <w:rFonts w:ascii="Trebuchet MS" w:hAnsi="Trebuchet MS"/>
                      <w:b/>
                      <w:bCs/>
                      <w:color w:val="376091"/>
                      <w:sz w:val="22"/>
                      <w:szCs w:val="22"/>
                    </w:rPr>
                    <w:t>Project /</w:t>
                  </w:r>
                  <w:r w:rsidRPr="004A562B">
                    <w:rPr>
                      <w:rFonts w:ascii="Trebuchet MS" w:hAnsi="Trebuchet MS"/>
                      <w:b/>
                      <w:bCs/>
                      <w:color w:val="376091"/>
                      <w:sz w:val="22"/>
                      <w:szCs w:val="22"/>
                    </w:rPr>
                    <w:t>Customer</w:t>
                  </w:r>
                </w:p>
              </w:tc>
              <w:tc>
                <w:tcPr>
                  <w:tcW w:w="6533" w:type="dxa"/>
                </w:tcPr>
                <w:p w14:paraId="29A97B84" w14:textId="77777777" w:rsidR="00CD19B9" w:rsidRPr="004A562B" w:rsidRDefault="00CD19B9" w:rsidP="00E22FF1">
                  <w:pPr>
                    <w:jc w:val="center"/>
                    <w:rPr>
                      <w:rFonts w:ascii="Trebuchet MS" w:hAnsi="Trebuchet MS"/>
                      <w:b/>
                      <w:bCs/>
                      <w:color w:val="376091"/>
                      <w:sz w:val="22"/>
                      <w:szCs w:val="22"/>
                    </w:rPr>
                  </w:pPr>
                  <w:r w:rsidRPr="004A562B">
                    <w:rPr>
                      <w:rFonts w:ascii="Trebuchet MS" w:hAnsi="Trebuchet MS"/>
                      <w:b/>
                      <w:bCs/>
                      <w:color w:val="376091"/>
                      <w:sz w:val="22"/>
                      <w:szCs w:val="22"/>
                    </w:rPr>
                    <w:t>Brief details of Project</w:t>
                  </w:r>
                </w:p>
              </w:tc>
            </w:tr>
            <w:tr w:rsidR="00E776B6" w:rsidRPr="004A562B" w14:paraId="59F5AFE4" w14:textId="77777777" w:rsidTr="00E22FF1">
              <w:tc>
                <w:tcPr>
                  <w:tcW w:w="2172" w:type="dxa"/>
                  <w:vAlign w:val="center"/>
                </w:tcPr>
                <w:p w14:paraId="7448ED5A" w14:textId="1AC651EB" w:rsidR="00E776B6" w:rsidRPr="00833022" w:rsidRDefault="00EC3E93" w:rsidP="00E22FF1">
                  <w:pPr>
                    <w:jc w:val="center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Largest Insurance company  in India</w:t>
                  </w:r>
                </w:p>
              </w:tc>
              <w:tc>
                <w:tcPr>
                  <w:tcW w:w="6533" w:type="dxa"/>
                </w:tcPr>
                <w:p w14:paraId="0A25BF5D" w14:textId="77777777" w:rsidR="00C31F33" w:rsidRPr="00C31F33" w:rsidRDefault="00C31F33" w:rsidP="00C31F33">
                  <w:pPr>
                    <w:autoSpaceDE w:val="0"/>
                    <w:autoSpaceDN w:val="0"/>
                    <w:adjustRightInd w:val="0"/>
                    <w:rPr>
                      <w:rFonts w:ascii="Trebuchet MS" w:hAnsi="Trebuchet MS"/>
                      <w:sz w:val="20"/>
                      <w:lang w:val="en-GB"/>
                    </w:rPr>
                  </w:pPr>
                </w:p>
                <w:p w14:paraId="67DD8D4B" w14:textId="77777777" w:rsidR="00EC3E93" w:rsidRPr="00EC3E93" w:rsidRDefault="00EC3E93" w:rsidP="00EC3E93">
                  <w:pPr>
                    <w:numPr>
                      <w:ilvl w:val="0"/>
                      <w:numId w:val="44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</w:pPr>
                  <w:r w:rsidRPr="00EC3E93"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  <w:t>Successfully installed Talend Data Integration on servers, ensuring seamless integration with existing systems and databases.</w:t>
                  </w:r>
                </w:p>
                <w:p w14:paraId="39825182" w14:textId="77777777" w:rsidR="00EC3E93" w:rsidRPr="00EC3E93" w:rsidRDefault="00EC3E93" w:rsidP="00EC3E93">
                  <w:pPr>
                    <w:numPr>
                      <w:ilvl w:val="0"/>
                      <w:numId w:val="44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</w:pPr>
                  <w:r w:rsidRPr="00EC3E93"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  <w:t>Configured Talend Studio, Talend Job Server, and Talend Administration Centre to meet specific requirements.</w:t>
                  </w:r>
                </w:p>
                <w:p w14:paraId="577DCB35" w14:textId="77777777" w:rsidR="00EC3E93" w:rsidRPr="00EC3E93" w:rsidRDefault="00EC3E93" w:rsidP="00EC3E93">
                  <w:pPr>
                    <w:numPr>
                      <w:ilvl w:val="0"/>
                      <w:numId w:val="44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</w:pPr>
                  <w:r w:rsidRPr="00EC3E93"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  <w:t>Implemented security measures, such as user authentication and access controls, to protect sensitive data within the Talend environment.</w:t>
                  </w:r>
                </w:p>
                <w:p w14:paraId="0FE98813" w14:textId="77777777" w:rsidR="00EC3E93" w:rsidRPr="00EC3E93" w:rsidRDefault="00EC3E93" w:rsidP="00EC3E93">
                  <w:pPr>
                    <w:numPr>
                      <w:ilvl w:val="0"/>
                      <w:numId w:val="44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</w:pPr>
                  <w:r w:rsidRPr="00EC3E93"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  <w:t>Install &amp; configure Nexus repository and publish jobs directly from studio to TAC</w:t>
                  </w:r>
                </w:p>
                <w:p w14:paraId="0D15EFE3" w14:textId="77777777" w:rsidR="00EC3E93" w:rsidRPr="00EC3E93" w:rsidRDefault="00EC3E93" w:rsidP="00EC3E93">
                  <w:pPr>
                    <w:numPr>
                      <w:ilvl w:val="0"/>
                      <w:numId w:val="44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</w:pPr>
                  <w:r w:rsidRPr="00EC3E93"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  <w:t>Conducted extensive testing and troubleshooting to resolve any installation issues and ensure optimal performance.</w:t>
                  </w:r>
                </w:p>
                <w:p w14:paraId="1DA086AC" w14:textId="77777777" w:rsidR="00EC3E93" w:rsidRPr="00EC3E93" w:rsidRDefault="00EC3E93" w:rsidP="00EC3E93">
                  <w:pPr>
                    <w:numPr>
                      <w:ilvl w:val="0"/>
                      <w:numId w:val="44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</w:pPr>
                  <w:r w:rsidRPr="00EC3E93"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  <w:t>Implemented post-upgrade optimizations to enhance the performance of the Talend environment.</w:t>
                  </w:r>
                </w:p>
                <w:p w14:paraId="325B3898" w14:textId="77777777" w:rsidR="00EC3E93" w:rsidRPr="00EC3E93" w:rsidRDefault="00EC3E93" w:rsidP="00EC3E93">
                  <w:pPr>
                    <w:numPr>
                      <w:ilvl w:val="0"/>
                      <w:numId w:val="44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</w:pPr>
                  <w:r w:rsidRPr="00EC3E93"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  <w:t xml:space="preserve">Tuned Talend jobs and transformations to improve data processing speed and efficiency.    </w:t>
                  </w:r>
                </w:p>
                <w:p w14:paraId="2CC69959" w14:textId="1CB4D09D" w:rsidR="00747B71" w:rsidRPr="00566B9A" w:rsidRDefault="00747B71" w:rsidP="00EC3E93">
                  <w:pPr>
                    <w:autoSpaceDE w:val="0"/>
                    <w:autoSpaceDN w:val="0"/>
                    <w:adjustRightInd w:val="0"/>
                    <w:rPr>
                      <w:rFonts w:ascii="Trebuchet MS" w:hAnsi="Trebuchet MS"/>
                      <w:sz w:val="20"/>
                      <w:lang w:val="en-GB"/>
                    </w:rPr>
                  </w:pPr>
                </w:p>
              </w:tc>
            </w:tr>
            <w:tr w:rsidR="00E776B6" w:rsidRPr="004A562B" w14:paraId="049F7BE1" w14:textId="77777777" w:rsidTr="00E22FF1">
              <w:tc>
                <w:tcPr>
                  <w:tcW w:w="2172" w:type="dxa"/>
                  <w:vAlign w:val="center"/>
                </w:tcPr>
                <w:p w14:paraId="41699F63" w14:textId="0F56E3AB" w:rsidR="00E776B6" w:rsidRPr="00833022" w:rsidRDefault="00EC3E93" w:rsidP="00E22FF1">
                  <w:pPr>
                    <w:jc w:val="center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</w:rPr>
                    <w:t>Micro Finance company in India</w:t>
                  </w:r>
                </w:p>
              </w:tc>
              <w:tc>
                <w:tcPr>
                  <w:tcW w:w="6533" w:type="dxa"/>
                </w:tcPr>
                <w:p w14:paraId="216E7A16" w14:textId="77777777" w:rsidR="00EC3E93" w:rsidRPr="00EC3E93" w:rsidRDefault="00EC3E93" w:rsidP="00EC3E93">
                  <w:pPr>
                    <w:numPr>
                      <w:ilvl w:val="0"/>
                      <w:numId w:val="45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</w:pPr>
                  <w:r w:rsidRPr="00EC3E93"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  <w:t>Successfully Installed Talend TAC 8.0.1 in Linux server</w:t>
                  </w:r>
                </w:p>
                <w:p w14:paraId="264E6E8B" w14:textId="77777777" w:rsidR="00EC3E93" w:rsidRPr="00EC3E93" w:rsidRDefault="00EC3E93" w:rsidP="00EC3E93">
                  <w:pPr>
                    <w:numPr>
                      <w:ilvl w:val="0"/>
                      <w:numId w:val="45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</w:pPr>
                  <w:r w:rsidRPr="00EC3E93"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  <w:t>Successfully Installed and configured job server in Linux server</w:t>
                  </w:r>
                </w:p>
                <w:p w14:paraId="29F38817" w14:textId="77777777" w:rsidR="00EC3E93" w:rsidRPr="00EC3E93" w:rsidRDefault="00EC3E93" w:rsidP="00EC3E93">
                  <w:pPr>
                    <w:numPr>
                      <w:ilvl w:val="0"/>
                      <w:numId w:val="45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</w:pPr>
                  <w:r w:rsidRPr="00EC3E93"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  <w:t>Successfully installed TDS and TDP</w:t>
                  </w:r>
                </w:p>
                <w:p w14:paraId="7EB899AB" w14:textId="39A4D1FD" w:rsidR="00EC3E93" w:rsidRDefault="00EC3E93" w:rsidP="00EC3E93">
                  <w:pPr>
                    <w:numPr>
                      <w:ilvl w:val="0"/>
                      <w:numId w:val="45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</w:pPr>
                  <w:r w:rsidRPr="00EC3E93"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  <w:t>Installed Talend</w:t>
                  </w:r>
                  <w:bookmarkStart w:id="0" w:name="_GoBack"/>
                  <w:bookmarkEnd w:id="0"/>
                  <w:r w:rsidRPr="00EC3E93"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  <w:t xml:space="preserve"> studio.</w:t>
                  </w:r>
                </w:p>
                <w:p w14:paraId="5C02BAA3" w14:textId="77777777" w:rsidR="00AA6734" w:rsidRPr="008446C8" w:rsidRDefault="00EC3E93" w:rsidP="00EC3E93">
                  <w:pPr>
                    <w:numPr>
                      <w:ilvl w:val="0"/>
                      <w:numId w:val="45"/>
                    </w:numPr>
                    <w:spacing w:before="100" w:beforeAutospacing="1" w:after="100" w:afterAutospacing="1"/>
                    <w:rPr>
                      <w:rStyle w:val="ui-provider"/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</w:pPr>
                  <w:r>
                    <w:rPr>
                      <w:rStyle w:val="ui-provider"/>
                    </w:rPr>
                    <w:t>Successfully created job for Incremental loading from Source database to target database.</w:t>
                  </w:r>
                </w:p>
                <w:p w14:paraId="0C145F7A" w14:textId="1C7468ED" w:rsidR="008446C8" w:rsidRPr="00EC3E93" w:rsidRDefault="008446C8" w:rsidP="00EC3E93">
                  <w:pPr>
                    <w:numPr>
                      <w:ilvl w:val="0"/>
                      <w:numId w:val="45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napToGrid/>
                      <w:szCs w:val="24"/>
                      <w:lang w:val="en-IN" w:eastAsia="en-IN"/>
                    </w:rPr>
                  </w:pPr>
                  <w:r>
                    <w:rPr>
                      <w:rStyle w:val="ui-provider"/>
                    </w:rPr>
                    <w:t>Installed Nexus and configured it and published the job through Nexus.</w:t>
                  </w:r>
                </w:p>
              </w:tc>
            </w:tr>
          </w:tbl>
          <w:p w14:paraId="7C779F3E" w14:textId="4CA13E46" w:rsidR="00164F0C" w:rsidRDefault="00164F0C" w:rsidP="004636AF">
            <w:pPr>
              <w:autoSpaceDE w:val="0"/>
              <w:autoSpaceDN w:val="0"/>
              <w:adjustRightInd w:val="0"/>
              <w:rPr>
                <w:rFonts w:ascii="Trebuchet MS" w:hAnsi="Trebuchet MS"/>
                <w:sz w:val="20"/>
                <w:szCs w:val="22"/>
                <w:lang w:val="en-GB"/>
              </w:rPr>
            </w:pPr>
          </w:p>
          <w:p w14:paraId="60DED04E" w14:textId="5EEA281C" w:rsidR="00164F0C" w:rsidRDefault="00164F0C" w:rsidP="00164F0C">
            <w:pPr>
              <w:rPr>
                <w:rFonts w:ascii="Trebuchet MS" w:hAnsi="Trebuchet MS"/>
                <w:sz w:val="20"/>
                <w:szCs w:val="22"/>
                <w:lang w:val="en-GB"/>
              </w:rPr>
            </w:pPr>
          </w:p>
          <w:p w14:paraId="5811A9F7" w14:textId="38B242DF" w:rsidR="00AC0595" w:rsidRPr="00164F0C" w:rsidRDefault="00164F0C" w:rsidP="00164F0C">
            <w:pPr>
              <w:tabs>
                <w:tab w:val="left" w:pos="518"/>
              </w:tabs>
              <w:rPr>
                <w:rFonts w:ascii="Trebuchet MS" w:hAnsi="Trebuchet MS"/>
                <w:sz w:val="20"/>
                <w:szCs w:val="22"/>
                <w:lang w:val="en-GB"/>
              </w:rPr>
            </w:pPr>
            <w:r>
              <w:rPr>
                <w:rFonts w:ascii="Trebuchet MS" w:hAnsi="Trebuchet MS"/>
                <w:sz w:val="20"/>
                <w:szCs w:val="22"/>
                <w:lang w:val="en-GB"/>
              </w:rPr>
              <w:tab/>
            </w:r>
          </w:p>
        </w:tc>
      </w:tr>
      <w:tr w:rsidR="008711CC" w:rsidRPr="004A562B" w14:paraId="7AC70EF2" w14:textId="77777777" w:rsidTr="00164F0C">
        <w:trPr>
          <w:trHeight w:val="620"/>
        </w:trPr>
        <w:tc>
          <w:tcPr>
            <w:tcW w:w="1668" w:type="dxa"/>
          </w:tcPr>
          <w:p w14:paraId="6C500D1B" w14:textId="14A44FB0" w:rsidR="00B33EA7" w:rsidRPr="004A562B" w:rsidRDefault="00B33EA7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Cs w:val="22"/>
                <w:lang w:val="en-GB"/>
              </w:rPr>
            </w:pPr>
          </w:p>
          <w:p w14:paraId="5613B5F3" w14:textId="77777777" w:rsidR="008711CC" w:rsidRPr="001E4C0F" w:rsidRDefault="008711CC" w:rsidP="00FB4409">
            <w:pPr>
              <w:pStyle w:val="Heading2"/>
              <w:keepNext w:val="0"/>
              <w:widowControl w:val="0"/>
              <w:rPr>
                <w:rFonts w:ascii="Trebuchet MS" w:hAnsi="Trebuchet MS" w:cs="Arial"/>
                <w:sz w:val="20"/>
                <w:lang w:val="en-GB"/>
              </w:rPr>
            </w:pPr>
            <w:r w:rsidRPr="001E4C0F">
              <w:rPr>
                <w:rFonts w:ascii="Trebuchet MS" w:hAnsi="Trebuchet MS" w:cs="Arial"/>
                <w:sz w:val="20"/>
                <w:lang w:val="en-GB"/>
              </w:rPr>
              <w:t>Education</w:t>
            </w:r>
          </w:p>
        </w:tc>
        <w:tc>
          <w:tcPr>
            <w:tcW w:w="8393" w:type="dxa"/>
          </w:tcPr>
          <w:p w14:paraId="4B7C1CD9" w14:textId="77777777" w:rsidR="00CE2CA5" w:rsidRDefault="00CE2CA5" w:rsidP="00E36DCB">
            <w:pPr>
              <w:tabs>
                <w:tab w:val="left" w:pos="3960"/>
              </w:tabs>
              <w:rPr>
                <w:rFonts w:ascii="Trebuchet MS" w:hAnsi="Trebuchet MS" w:cs="Calibri"/>
                <w:b/>
                <w:bCs/>
                <w:sz w:val="20"/>
              </w:rPr>
            </w:pPr>
          </w:p>
          <w:p w14:paraId="4D380FE8" w14:textId="780128EF" w:rsidR="005B49A2" w:rsidRPr="004A562B" w:rsidRDefault="00166B8B" w:rsidP="00166B8B">
            <w:pPr>
              <w:tabs>
                <w:tab w:val="left" w:pos="3960"/>
              </w:tabs>
              <w:rPr>
                <w:rFonts w:ascii="Trebuchet MS" w:hAnsi="Trebuchet MS" w:cs="Arial"/>
                <w:sz w:val="22"/>
                <w:szCs w:val="22"/>
                <w:lang w:val="en-GB"/>
              </w:rPr>
            </w:pPr>
            <w:r>
              <w:rPr>
                <w:rFonts w:ascii="Trebuchet MS" w:hAnsi="Trebuchet MS" w:cs="Calibri"/>
                <w:bCs/>
                <w:sz w:val="20"/>
              </w:rPr>
              <w:t xml:space="preserve">Completed </w:t>
            </w:r>
            <w:proofErr w:type="spellStart"/>
            <w:r>
              <w:rPr>
                <w:rFonts w:ascii="Trebuchet MS" w:hAnsi="Trebuchet MS" w:cs="Calibri"/>
                <w:bCs/>
                <w:sz w:val="20"/>
              </w:rPr>
              <w:t>B.Tech</w:t>
            </w:r>
            <w:proofErr w:type="spellEnd"/>
            <w:r>
              <w:rPr>
                <w:rFonts w:ascii="Trebuchet MS" w:hAnsi="Trebuchet MS" w:cs="Calibri"/>
                <w:bCs/>
                <w:sz w:val="20"/>
              </w:rPr>
              <w:t xml:space="preserve"> (CSE) in 2022</w:t>
            </w:r>
            <w:r w:rsidR="00CE2CA5" w:rsidRPr="00CE2CA5">
              <w:rPr>
                <w:rFonts w:ascii="Trebuchet MS" w:hAnsi="Trebuchet MS" w:cs="Calibri"/>
                <w:bCs/>
                <w:sz w:val="20"/>
              </w:rPr>
              <w:t xml:space="preserve"> from</w:t>
            </w:r>
            <w:r>
              <w:rPr>
                <w:rFonts w:ascii="Trebuchet MS" w:hAnsi="Trebuchet MS" w:cs="Calibri"/>
                <w:bCs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bCs/>
                <w:sz w:val="20"/>
              </w:rPr>
              <w:t>Bheemana</w:t>
            </w:r>
            <w:proofErr w:type="spellEnd"/>
            <w:r>
              <w:rPr>
                <w:rFonts w:ascii="Trebuchet MS" w:hAnsi="Trebuchet MS" w:cs="Calibri"/>
                <w:bCs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 w:cs="Calibri"/>
                <w:bCs/>
                <w:sz w:val="20"/>
              </w:rPr>
              <w:t>Khandre</w:t>
            </w:r>
            <w:proofErr w:type="spellEnd"/>
            <w:r>
              <w:rPr>
                <w:rFonts w:ascii="Trebuchet MS" w:hAnsi="Trebuchet MS" w:cs="Calibri"/>
                <w:bCs/>
                <w:sz w:val="20"/>
              </w:rPr>
              <w:t xml:space="preserve"> Institute of Technology </w:t>
            </w:r>
            <w:proofErr w:type="spellStart"/>
            <w:r>
              <w:rPr>
                <w:rFonts w:ascii="Trebuchet MS" w:hAnsi="Trebuchet MS" w:cs="Calibri"/>
                <w:bCs/>
                <w:sz w:val="20"/>
              </w:rPr>
              <w:t>Bhalki</w:t>
            </w:r>
            <w:proofErr w:type="spellEnd"/>
            <w:r w:rsidR="00CE2CA5" w:rsidRPr="00CE2CA5">
              <w:rPr>
                <w:rFonts w:ascii="Trebuchet MS" w:hAnsi="Trebuchet MS" w:cs="Calibri"/>
                <w:bCs/>
                <w:sz w:val="20"/>
              </w:rPr>
              <w:t>.</w:t>
            </w:r>
          </w:p>
        </w:tc>
      </w:tr>
    </w:tbl>
    <w:p w14:paraId="61DC3FC8" w14:textId="08FA597D" w:rsidR="00830145" w:rsidRPr="004A562B" w:rsidRDefault="00830145" w:rsidP="00830145">
      <w:pPr>
        <w:rPr>
          <w:rFonts w:ascii="Trebuchet MS" w:hAnsi="Trebuchet MS"/>
          <w:sz w:val="22"/>
          <w:szCs w:val="22"/>
          <w:lang w:val="en-GB"/>
        </w:rPr>
      </w:pPr>
    </w:p>
    <w:sectPr w:rsidR="00830145" w:rsidRPr="004A562B" w:rsidSect="00AA6734">
      <w:headerReference w:type="default" r:id="rId8"/>
      <w:footerReference w:type="default" r:id="rId9"/>
      <w:pgSz w:w="12240" w:h="15840"/>
      <w:pgMar w:top="1530" w:right="1440" w:bottom="1170" w:left="1259" w:header="9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115AE" w14:textId="77777777" w:rsidR="00E5259B" w:rsidRDefault="00E5259B">
      <w:r>
        <w:separator/>
      </w:r>
    </w:p>
  </w:endnote>
  <w:endnote w:type="continuationSeparator" w:id="0">
    <w:p w14:paraId="6286B259" w14:textId="77777777" w:rsidR="00E5259B" w:rsidRDefault="00E52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HAnsi"/>
        <w:sz w:val="18"/>
      </w:rPr>
      <w:id w:val="-149610397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  <w:sz w:val="18"/>
          </w:rPr>
          <w:id w:val="931783947"/>
          <w:docPartObj>
            <w:docPartGallery w:val="Page Numbers (Top of Page)"/>
            <w:docPartUnique/>
          </w:docPartObj>
        </w:sdtPr>
        <w:sdtEndPr/>
        <w:sdtContent>
          <w:p w14:paraId="23FDA38D" w14:textId="34CDD632" w:rsidR="00DC28F2" w:rsidRPr="00597787" w:rsidRDefault="00AA6734">
            <w:pPr>
              <w:pStyle w:val="Foo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</w:t>
            </w:r>
            <w:r w:rsidR="00DC28F2" w:rsidRPr="00597787">
              <w:rPr>
                <w:rFonts w:asciiTheme="minorHAnsi" w:hAnsiTheme="minorHAnsi" w:cstheme="minorHAnsi"/>
                <w:sz w:val="18"/>
              </w:rPr>
              <w:t xml:space="preserve">age </w:t>
            </w:r>
            <w:r w:rsidR="00DC28F2" w:rsidRPr="00597787">
              <w:rPr>
                <w:rFonts w:asciiTheme="minorHAnsi" w:hAnsiTheme="minorHAnsi" w:cstheme="minorHAnsi"/>
                <w:b/>
                <w:sz w:val="18"/>
                <w:szCs w:val="24"/>
              </w:rPr>
              <w:fldChar w:fldCharType="begin"/>
            </w:r>
            <w:r w:rsidR="00DC28F2" w:rsidRPr="00597787">
              <w:rPr>
                <w:rFonts w:asciiTheme="minorHAnsi" w:hAnsiTheme="minorHAnsi" w:cstheme="minorHAnsi"/>
                <w:b/>
                <w:sz w:val="18"/>
              </w:rPr>
              <w:instrText xml:space="preserve"> PAGE </w:instrText>
            </w:r>
            <w:r w:rsidR="00DC28F2" w:rsidRPr="00597787">
              <w:rPr>
                <w:rFonts w:asciiTheme="minorHAnsi" w:hAnsiTheme="minorHAnsi" w:cstheme="minorHAnsi"/>
                <w:b/>
                <w:sz w:val="18"/>
                <w:szCs w:val="24"/>
              </w:rPr>
              <w:fldChar w:fldCharType="separate"/>
            </w:r>
            <w:r w:rsidR="008446C8">
              <w:rPr>
                <w:rFonts w:asciiTheme="minorHAnsi" w:hAnsiTheme="minorHAnsi" w:cstheme="minorHAnsi"/>
                <w:b/>
                <w:noProof/>
                <w:sz w:val="18"/>
              </w:rPr>
              <w:t>2</w:t>
            </w:r>
            <w:r w:rsidR="00DC28F2" w:rsidRPr="00597787">
              <w:rPr>
                <w:rFonts w:asciiTheme="minorHAnsi" w:hAnsiTheme="minorHAnsi" w:cstheme="minorHAnsi"/>
                <w:b/>
                <w:sz w:val="18"/>
                <w:szCs w:val="24"/>
              </w:rPr>
              <w:fldChar w:fldCharType="end"/>
            </w:r>
            <w:r w:rsidR="00DC28F2" w:rsidRPr="00597787">
              <w:rPr>
                <w:rFonts w:asciiTheme="minorHAnsi" w:hAnsiTheme="minorHAnsi" w:cstheme="minorHAnsi"/>
                <w:sz w:val="18"/>
              </w:rPr>
              <w:t xml:space="preserve"> of </w:t>
            </w:r>
            <w:r w:rsidR="00DC28F2" w:rsidRPr="00597787">
              <w:rPr>
                <w:rFonts w:asciiTheme="minorHAnsi" w:hAnsiTheme="minorHAnsi" w:cstheme="minorHAnsi"/>
                <w:b/>
                <w:sz w:val="18"/>
                <w:szCs w:val="24"/>
              </w:rPr>
              <w:fldChar w:fldCharType="begin"/>
            </w:r>
            <w:r w:rsidR="00DC28F2" w:rsidRPr="00597787">
              <w:rPr>
                <w:rFonts w:asciiTheme="minorHAnsi" w:hAnsiTheme="minorHAnsi" w:cstheme="minorHAnsi"/>
                <w:b/>
                <w:sz w:val="18"/>
              </w:rPr>
              <w:instrText xml:space="preserve"> NUMPAGES  </w:instrText>
            </w:r>
            <w:r w:rsidR="00DC28F2" w:rsidRPr="00597787">
              <w:rPr>
                <w:rFonts w:asciiTheme="minorHAnsi" w:hAnsiTheme="minorHAnsi" w:cstheme="minorHAnsi"/>
                <w:b/>
                <w:sz w:val="18"/>
                <w:szCs w:val="24"/>
              </w:rPr>
              <w:fldChar w:fldCharType="separate"/>
            </w:r>
            <w:r w:rsidR="008446C8">
              <w:rPr>
                <w:rFonts w:asciiTheme="minorHAnsi" w:hAnsiTheme="minorHAnsi" w:cstheme="minorHAnsi"/>
                <w:b/>
                <w:noProof/>
                <w:sz w:val="18"/>
              </w:rPr>
              <w:t>2</w:t>
            </w:r>
            <w:r w:rsidR="00DC28F2" w:rsidRPr="00597787">
              <w:rPr>
                <w:rFonts w:asciiTheme="minorHAnsi" w:hAnsiTheme="minorHAnsi" w:cstheme="minorHAnsi"/>
                <w:b/>
                <w:sz w:val="18"/>
                <w:szCs w:val="24"/>
              </w:rPr>
              <w:fldChar w:fldCharType="end"/>
            </w:r>
          </w:p>
        </w:sdtContent>
      </w:sdt>
    </w:sdtContent>
  </w:sdt>
  <w:p w14:paraId="54780C12" w14:textId="77777777" w:rsidR="00DC28F2" w:rsidRDefault="00DC28F2">
    <w:pPr>
      <w:pStyle w:val="Footer"/>
      <w:tabs>
        <w:tab w:val="clear" w:pos="4320"/>
        <w:tab w:val="clear" w:pos="8640"/>
        <w:tab w:val="center" w:pos="5220"/>
        <w:tab w:val="right" w:pos="9720"/>
      </w:tabs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0B925" w14:textId="77777777" w:rsidR="00E5259B" w:rsidRDefault="00E5259B">
      <w:r>
        <w:separator/>
      </w:r>
    </w:p>
  </w:footnote>
  <w:footnote w:type="continuationSeparator" w:id="0">
    <w:p w14:paraId="353653C7" w14:textId="77777777" w:rsidR="00E5259B" w:rsidRDefault="00E52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77A98" w14:textId="7622C9E8" w:rsidR="00DC28F2" w:rsidRPr="00B47538" w:rsidRDefault="00166B8B" w:rsidP="00BB005E">
    <w:pPr>
      <w:pStyle w:val="Header"/>
      <w:rPr>
        <w:rFonts w:asciiTheme="minorHAnsi" w:hAnsiTheme="minorHAnsi" w:cstheme="minorHAnsi"/>
        <w:color w:val="76923C" w:themeColor="accent3" w:themeShade="BF"/>
      </w:rPr>
    </w:pPr>
    <w:r>
      <w:rPr>
        <w:rFonts w:asciiTheme="minorHAnsi" w:hAnsiTheme="minorHAnsi" w:cstheme="minorHAnsi"/>
        <w:b/>
        <w:color w:val="000000" w:themeColor="text1"/>
        <w:sz w:val="36"/>
        <w:szCs w:val="36"/>
      </w:rPr>
      <w:t>OMKAR PATIL</w:t>
    </w:r>
    <w:r w:rsidR="005C1F55">
      <w:rPr>
        <w:rFonts w:asciiTheme="minorHAnsi" w:hAnsiTheme="minorHAnsi" w:cstheme="minorHAnsi"/>
        <w:b/>
        <w:color w:val="000000" w:themeColor="text1"/>
        <w:sz w:val="36"/>
        <w:szCs w:val="36"/>
      </w:rPr>
      <w:t xml:space="preserve">                                        </w:t>
    </w:r>
    <w:r w:rsidR="00DC28F2">
      <w:rPr>
        <w:rFonts w:asciiTheme="minorHAnsi" w:hAnsiTheme="minorHAnsi" w:cstheme="minorHAnsi"/>
        <w:color w:val="76923C" w:themeColor="accent3" w:themeShade="BF"/>
      </w:rPr>
      <w:tab/>
      <w:t xml:space="preserve">   </w:t>
    </w:r>
    <w:r w:rsidR="00DC28F2">
      <w:rPr>
        <w:noProof/>
        <w:sz w:val="22"/>
        <w:lang w:val="en-IN" w:eastAsia="en-IN"/>
      </w:rPr>
      <w:drawing>
        <wp:inline distT="0" distB="0" distL="0" distR="0" wp14:anchorId="3D7A7D8B" wp14:editId="198B59E7">
          <wp:extent cx="1051177" cy="29527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212" cy="298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8C042" w14:textId="60E95E50" w:rsidR="00DC28F2" w:rsidRPr="0084539A" w:rsidRDefault="00DC28F2" w:rsidP="0084539A">
    <w:pPr>
      <w:pStyle w:val="Header"/>
    </w:pPr>
    <w:r>
      <w:t xml:space="preserve">  </w:t>
    </w:r>
    <w:r>
      <w:rPr>
        <w:rFonts w:asciiTheme="minorHAnsi" w:hAnsiTheme="minorHAnsi" w:cstheme="minorHAnsi"/>
        <w:color w:val="76923C" w:themeColor="accent3" w:themeShade="BF"/>
      </w:rPr>
      <w:t xml:space="preserve">                                                               </w:t>
    </w:r>
    <w:r w:rsidRPr="00597787">
      <w:rPr>
        <w:rFonts w:asciiTheme="minorHAnsi" w:hAnsiTheme="minorHAnsi" w:cstheme="minorHAnsi"/>
        <w:color w:val="76923C" w:themeColor="accent3" w:themeShade="BF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3248E0E"/>
    <w:lvl w:ilvl="0">
      <w:numFmt w:val="decimal"/>
      <w:pStyle w:val="MyBullets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5CF11C3"/>
    <w:multiLevelType w:val="hybridMultilevel"/>
    <w:tmpl w:val="3864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43A20"/>
    <w:multiLevelType w:val="hybridMultilevel"/>
    <w:tmpl w:val="54A46D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79798B"/>
    <w:multiLevelType w:val="hybridMultilevel"/>
    <w:tmpl w:val="4942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D643E"/>
    <w:multiLevelType w:val="hybridMultilevel"/>
    <w:tmpl w:val="DC00758E"/>
    <w:lvl w:ilvl="0" w:tplc="069E23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15E2265D"/>
    <w:multiLevelType w:val="hybridMultilevel"/>
    <w:tmpl w:val="2FE84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5063FE"/>
    <w:multiLevelType w:val="hybridMultilevel"/>
    <w:tmpl w:val="E70C5C56"/>
    <w:lvl w:ilvl="0" w:tplc="9796C3C4">
      <w:numFmt w:val="bullet"/>
      <w:lvlText w:val="-"/>
      <w:lvlJc w:val="left"/>
      <w:pPr>
        <w:ind w:left="4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9" w15:restartNumberingAfterBreak="0">
    <w:nsid w:val="224604D9"/>
    <w:multiLevelType w:val="hybridMultilevel"/>
    <w:tmpl w:val="5D06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B6754"/>
    <w:multiLevelType w:val="hybridMultilevel"/>
    <w:tmpl w:val="892E4D34"/>
    <w:lvl w:ilvl="0" w:tplc="0C09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5822008"/>
    <w:multiLevelType w:val="hybridMultilevel"/>
    <w:tmpl w:val="F9142C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80722"/>
    <w:multiLevelType w:val="hybridMultilevel"/>
    <w:tmpl w:val="A91E5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8D0E32"/>
    <w:multiLevelType w:val="hybridMultilevel"/>
    <w:tmpl w:val="7ED2D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44E83"/>
    <w:multiLevelType w:val="multilevel"/>
    <w:tmpl w:val="2AD44E8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A27D2"/>
    <w:multiLevelType w:val="hybridMultilevel"/>
    <w:tmpl w:val="A7586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09E6CCD"/>
    <w:multiLevelType w:val="hybridMultilevel"/>
    <w:tmpl w:val="6786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926DD"/>
    <w:multiLevelType w:val="hybridMultilevel"/>
    <w:tmpl w:val="69EC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C58C0"/>
    <w:multiLevelType w:val="hybridMultilevel"/>
    <w:tmpl w:val="31224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90C8D"/>
    <w:multiLevelType w:val="hybridMultilevel"/>
    <w:tmpl w:val="45DA4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73A80"/>
    <w:multiLevelType w:val="hybridMultilevel"/>
    <w:tmpl w:val="F064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11DCA"/>
    <w:multiLevelType w:val="hybridMultilevel"/>
    <w:tmpl w:val="19426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12467"/>
    <w:multiLevelType w:val="hybridMultilevel"/>
    <w:tmpl w:val="7B04DC50"/>
    <w:lvl w:ilvl="0" w:tplc="C810A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2B1570"/>
    <w:multiLevelType w:val="hybridMultilevel"/>
    <w:tmpl w:val="746014F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E9CE35A4">
      <w:start w:val="1"/>
      <w:numFmt w:val="bullet"/>
      <w:lvlText w:val=""/>
      <w:lvlJc w:val="left"/>
    </w:lvl>
    <w:lvl w:ilvl="2" w:tplc="222402A6">
      <w:start w:val="1"/>
      <w:numFmt w:val="bullet"/>
      <w:lvlText w:val=""/>
      <w:lvlJc w:val="left"/>
    </w:lvl>
    <w:lvl w:ilvl="3" w:tplc="DB98F56E">
      <w:start w:val="1"/>
      <w:numFmt w:val="bullet"/>
      <w:lvlText w:val=""/>
      <w:lvlJc w:val="left"/>
    </w:lvl>
    <w:lvl w:ilvl="4" w:tplc="1C66B48A">
      <w:start w:val="1"/>
      <w:numFmt w:val="bullet"/>
      <w:lvlText w:val=""/>
      <w:lvlJc w:val="left"/>
    </w:lvl>
    <w:lvl w:ilvl="5" w:tplc="9956DDC0">
      <w:start w:val="1"/>
      <w:numFmt w:val="bullet"/>
      <w:lvlText w:val=""/>
      <w:lvlJc w:val="left"/>
    </w:lvl>
    <w:lvl w:ilvl="6" w:tplc="AD7C110A">
      <w:start w:val="1"/>
      <w:numFmt w:val="bullet"/>
      <w:lvlText w:val=""/>
      <w:lvlJc w:val="left"/>
    </w:lvl>
    <w:lvl w:ilvl="7" w:tplc="32068BD2">
      <w:start w:val="1"/>
      <w:numFmt w:val="bullet"/>
      <w:lvlText w:val=""/>
      <w:lvlJc w:val="left"/>
    </w:lvl>
    <w:lvl w:ilvl="8" w:tplc="575AB42C">
      <w:start w:val="1"/>
      <w:numFmt w:val="bullet"/>
      <w:lvlText w:val=""/>
      <w:lvlJc w:val="left"/>
    </w:lvl>
  </w:abstractNum>
  <w:abstractNum w:abstractNumId="24" w15:restartNumberingAfterBreak="0">
    <w:nsid w:val="42DF238B"/>
    <w:multiLevelType w:val="hybridMultilevel"/>
    <w:tmpl w:val="92509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E5509"/>
    <w:multiLevelType w:val="hybridMultilevel"/>
    <w:tmpl w:val="659C88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0EBC8C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B3009"/>
    <w:multiLevelType w:val="hybridMultilevel"/>
    <w:tmpl w:val="22FA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A35C7"/>
    <w:multiLevelType w:val="hybridMultilevel"/>
    <w:tmpl w:val="9A8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62237A"/>
    <w:multiLevelType w:val="multilevel"/>
    <w:tmpl w:val="656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CD1DA2"/>
    <w:multiLevelType w:val="hybridMultilevel"/>
    <w:tmpl w:val="E0F84F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04040"/>
    <w:multiLevelType w:val="hybridMultilevel"/>
    <w:tmpl w:val="A1C47544"/>
    <w:lvl w:ilvl="0" w:tplc="3B2E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04B13"/>
    <w:multiLevelType w:val="multilevel"/>
    <w:tmpl w:val="B9A0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60100"/>
    <w:multiLevelType w:val="multilevel"/>
    <w:tmpl w:val="FC96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326665"/>
    <w:multiLevelType w:val="hybridMultilevel"/>
    <w:tmpl w:val="0D4A209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806120"/>
    <w:multiLevelType w:val="hybridMultilevel"/>
    <w:tmpl w:val="A634C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026E02"/>
    <w:multiLevelType w:val="hybridMultilevel"/>
    <w:tmpl w:val="0E30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C3AED"/>
    <w:multiLevelType w:val="hybridMultilevel"/>
    <w:tmpl w:val="BFD251F6"/>
    <w:lvl w:ilvl="0" w:tplc="E116A5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D3B9A"/>
    <w:multiLevelType w:val="hybridMultilevel"/>
    <w:tmpl w:val="90F0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44BC7"/>
    <w:multiLevelType w:val="hybridMultilevel"/>
    <w:tmpl w:val="B12C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A5532"/>
    <w:multiLevelType w:val="hybridMultilevel"/>
    <w:tmpl w:val="475A9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27CE0"/>
    <w:multiLevelType w:val="hybridMultilevel"/>
    <w:tmpl w:val="4FD87716"/>
    <w:lvl w:ilvl="0" w:tplc="EBBC25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4"/>
  </w:num>
  <w:num w:numId="3">
    <w:abstractNumId w:val="25"/>
  </w:num>
  <w:num w:numId="4">
    <w:abstractNumId w:val="29"/>
  </w:num>
  <w:num w:numId="5">
    <w:abstractNumId w:val="11"/>
  </w:num>
  <w:num w:numId="6">
    <w:abstractNumId w:val="10"/>
  </w:num>
  <w:num w:numId="7">
    <w:abstractNumId w:val="12"/>
  </w:num>
  <w:num w:numId="8">
    <w:abstractNumId w:val="33"/>
  </w:num>
  <w:num w:numId="9">
    <w:abstractNumId w:val="19"/>
  </w:num>
  <w:num w:numId="10">
    <w:abstractNumId w:val="6"/>
  </w:num>
  <w:num w:numId="11">
    <w:abstractNumId w:val="24"/>
  </w:num>
  <w:num w:numId="12">
    <w:abstractNumId w:val="18"/>
  </w:num>
  <w:num w:numId="13">
    <w:abstractNumId w:val="30"/>
  </w:num>
  <w:num w:numId="14">
    <w:abstractNumId w:val="27"/>
  </w:num>
  <w:num w:numId="15">
    <w:abstractNumId w:val="38"/>
  </w:num>
  <w:num w:numId="16">
    <w:abstractNumId w:val="22"/>
  </w:num>
  <w:num w:numId="17">
    <w:abstractNumId w:val="40"/>
  </w:num>
  <w:num w:numId="18">
    <w:abstractNumId w:val="16"/>
  </w:num>
  <w:num w:numId="19">
    <w:abstractNumId w:val="20"/>
  </w:num>
  <w:num w:numId="20">
    <w:abstractNumId w:val="14"/>
  </w:num>
  <w:num w:numId="21">
    <w:abstractNumId w:val="26"/>
  </w:num>
  <w:num w:numId="22">
    <w:abstractNumId w:val="2"/>
  </w:num>
  <w:num w:numId="23">
    <w:abstractNumId w:val="23"/>
  </w:num>
  <w:num w:numId="24">
    <w:abstractNumId w:val="9"/>
  </w:num>
  <w:num w:numId="25">
    <w:abstractNumId w:val="36"/>
  </w:num>
  <w:num w:numId="26">
    <w:abstractNumId w:val="2"/>
  </w:num>
  <w:num w:numId="27">
    <w:abstractNumId w:val="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32"/>
  </w:num>
  <w:num w:numId="31">
    <w:abstractNumId w:val="3"/>
  </w:num>
  <w:num w:numId="32">
    <w:abstractNumId w:val="5"/>
  </w:num>
  <w:num w:numId="33">
    <w:abstractNumId w:val="7"/>
  </w:num>
  <w:num w:numId="34">
    <w:abstractNumId w:val="30"/>
  </w:num>
  <w:num w:numId="35">
    <w:abstractNumId w:val="4"/>
  </w:num>
  <w:num w:numId="36">
    <w:abstractNumId w:val="21"/>
  </w:num>
  <w:num w:numId="37">
    <w:abstractNumId w:val="37"/>
  </w:num>
  <w:num w:numId="38">
    <w:abstractNumId w:val="17"/>
  </w:num>
  <w:num w:numId="39">
    <w:abstractNumId w:val="2"/>
  </w:num>
  <w:num w:numId="40">
    <w:abstractNumId w:val="8"/>
  </w:num>
  <w:num w:numId="41">
    <w:abstractNumId w:val="13"/>
  </w:num>
  <w:num w:numId="42">
    <w:abstractNumId w:val="0"/>
    <w:lvlOverride w:ilvl="0">
      <w:lvl w:ilvl="0">
        <w:numFmt w:val="bullet"/>
        <w:pStyle w:val="MyBullets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3">
    <w:abstractNumId w:val="35"/>
  </w:num>
  <w:num w:numId="44">
    <w:abstractNumId w:val="31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QxNTMzMAUyDSyMLZR0lIJTi4sz8/NACkxrARBlgNAsAAAA"/>
  </w:docVars>
  <w:rsids>
    <w:rsidRoot w:val="00870744"/>
    <w:rsid w:val="0000520C"/>
    <w:rsid w:val="00020518"/>
    <w:rsid w:val="00027F49"/>
    <w:rsid w:val="00030868"/>
    <w:rsid w:val="00031FB7"/>
    <w:rsid w:val="00035AB8"/>
    <w:rsid w:val="00040940"/>
    <w:rsid w:val="00041E8F"/>
    <w:rsid w:val="00042947"/>
    <w:rsid w:val="00057737"/>
    <w:rsid w:val="00057F4B"/>
    <w:rsid w:val="00061874"/>
    <w:rsid w:val="00066C1C"/>
    <w:rsid w:val="00074ECC"/>
    <w:rsid w:val="000829FD"/>
    <w:rsid w:val="000869A3"/>
    <w:rsid w:val="00091594"/>
    <w:rsid w:val="000A3FF0"/>
    <w:rsid w:val="000A429C"/>
    <w:rsid w:val="000B3082"/>
    <w:rsid w:val="000B360D"/>
    <w:rsid w:val="000C2FD5"/>
    <w:rsid w:val="000C5E63"/>
    <w:rsid w:val="000D4374"/>
    <w:rsid w:val="000D72B9"/>
    <w:rsid w:val="000E11B1"/>
    <w:rsid w:val="000E2F52"/>
    <w:rsid w:val="000F0F9C"/>
    <w:rsid w:val="000F1B84"/>
    <w:rsid w:val="000F2630"/>
    <w:rsid w:val="001002B9"/>
    <w:rsid w:val="00102C5D"/>
    <w:rsid w:val="00105DF7"/>
    <w:rsid w:val="001074EF"/>
    <w:rsid w:val="0011136F"/>
    <w:rsid w:val="001168B1"/>
    <w:rsid w:val="00117970"/>
    <w:rsid w:val="0013373F"/>
    <w:rsid w:val="00135A86"/>
    <w:rsid w:val="00135B29"/>
    <w:rsid w:val="00137CA2"/>
    <w:rsid w:val="001421DE"/>
    <w:rsid w:val="001433E6"/>
    <w:rsid w:val="001530FE"/>
    <w:rsid w:val="0015313A"/>
    <w:rsid w:val="0015616F"/>
    <w:rsid w:val="0016101C"/>
    <w:rsid w:val="00162A22"/>
    <w:rsid w:val="00162C06"/>
    <w:rsid w:val="00164611"/>
    <w:rsid w:val="00164F0C"/>
    <w:rsid w:val="00166ADB"/>
    <w:rsid w:val="00166B8B"/>
    <w:rsid w:val="00167195"/>
    <w:rsid w:val="0017425F"/>
    <w:rsid w:val="00176434"/>
    <w:rsid w:val="00197E62"/>
    <w:rsid w:val="001A0895"/>
    <w:rsid w:val="001A4C3F"/>
    <w:rsid w:val="001A7C98"/>
    <w:rsid w:val="001B0E9A"/>
    <w:rsid w:val="001D3854"/>
    <w:rsid w:val="001D3C24"/>
    <w:rsid w:val="001E1BBF"/>
    <w:rsid w:val="001E4C0F"/>
    <w:rsid w:val="001F0E8C"/>
    <w:rsid w:val="001F5884"/>
    <w:rsid w:val="001F7335"/>
    <w:rsid w:val="002012CF"/>
    <w:rsid w:val="0020416D"/>
    <w:rsid w:val="0020522F"/>
    <w:rsid w:val="00212EF2"/>
    <w:rsid w:val="0021643E"/>
    <w:rsid w:val="00217317"/>
    <w:rsid w:val="0022144D"/>
    <w:rsid w:val="002322AB"/>
    <w:rsid w:val="00232748"/>
    <w:rsid w:val="00250CDD"/>
    <w:rsid w:val="002636CD"/>
    <w:rsid w:val="00266E8C"/>
    <w:rsid w:val="0027526B"/>
    <w:rsid w:val="00281777"/>
    <w:rsid w:val="002919E4"/>
    <w:rsid w:val="00294FC5"/>
    <w:rsid w:val="00296A1F"/>
    <w:rsid w:val="002B1A1F"/>
    <w:rsid w:val="002B3703"/>
    <w:rsid w:val="002C0271"/>
    <w:rsid w:val="002C0955"/>
    <w:rsid w:val="002D1576"/>
    <w:rsid w:val="002D472C"/>
    <w:rsid w:val="002D5973"/>
    <w:rsid w:val="002E5A1A"/>
    <w:rsid w:val="002E6A28"/>
    <w:rsid w:val="002F0ED6"/>
    <w:rsid w:val="002F5178"/>
    <w:rsid w:val="00302EFA"/>
    <w:rsid w:val="00303667"/>
    <w:rsid w:val="00311E30"/>
    <w:rsid w:val="00314D9E"/>
    <w:rsid w:val="00315FEB"/>
    <w:rsid w:val="00320093"/>
    <w:rsid w:val="003229D5"/>
    <w:rsid w:val="00323A7E"/>
    <w:rsid w:val="00336C89"/>
    <w:rsid w:val="00337935"/>
    <w:rsid w:val="0034097B"/>
    <w:rsid w:val="003431B5"/>
    <w:rsid w:val="00366281"/>
    <w:rsid w:val="003667B3"/>
    <w:rsid w:val="00367227"/>
    <w:rsid w:val="003813C7"/>
    <w:rsid w:val="00382618"/>
    <w:rsid w:val="00394458"/>
    <w:rsid w:val="00394CEF"/>
    <w:rsid w:val="00394D2F"/>
    <w:rsid w:val="003A0197"/>
    <w:rsid w:val="003B37D5"/>
    <w:rsid w:val="003C686C"/>
    <w:rsid w:val="003D0169"/>
    <w:rsid w:val="003D313A"/>
    <w:rsid w:val="003D36CD"/>
    <w:rsid w:val="003D3732"/>
    <w:rsid w:val="003D3F0E"/>
    <w:rsid w:val="003D6866"/>
    <w:rsid w:val="003D6E4D"/>
    <w:rsid w:val="003D73FB"/>
    <w:rsid w:val="003E121A"/>
    <w:rsid w:val="003F27DF"/>
    <w:rsid w:val="003F418E"/>
    <w:rsid w:val="003F53CF"/>
    <w:rsid w:val="003F62E0"/>
    <w:rsid w:val="003F6333"/>
    <w:rsid w:val="003F7FE6"/>
    <w:rsid w:val="0040150C"/>
    <w:rsid w:val="00401609"/>
    <w:rsid w:val="004026F4"/>
    <w:rsid w:val="00403CCC"/>
    <w:rsid w:val="00405207"/>
    <w:rsid w:val="0041130B"/>
    <w:rsid w:val="00411640"/>
    <w:rsid w:val="00413434"/>
    <w:rsid w:val="004162A4"/>
    <w:rsid w:val="00416B12"/>
    <w:rsid w:val="00417CE3"/>
    <w:rsid w:val="00434036"/>
    <w:rsid w:val="0044178A"/>
    <w:rsid w:val="00443065"/>
    <w:rsid w:val="004636AF"/>
    <w:rsid w:val="00467C10"/>
    <w:rsid w:val="00474DC9"/>
    <w:rsid w:val="0048296B"/>
    <w:rsid w:val="004A238C"/>
    <w:rsid w:val="004A3B5A"/>
    <w:rsid w:val="004A43E6"/>
    <w:rsid w:val="004A4A91"/>
    <w:rsid w:val="004A562B"/>
    <w:rsid w:val="004A6BFE"/>
    <w:rsid w:val="004A7399"/>
    <w:rsid w:val="004C1895"/>
    <w:rsid w:val="004C4C09"/>
    <w:rsid w:val="004C4E17"/>
    <w:rsid w:val="004D228E"/>
    <w:rsid w:val="004D6563"/>
    <w:rsid w:val="004D7018"/>
    <w:rsid w:val="004E185A"/>
    <w:rsid w:val="004E3B2D"/>
    <w:rsid w:val="004E3D53"/>
    <w:rsid w:val="004E55C3"/>
    <w:rsid w:val="004F0D91"/>
    <w:rsid w:val="004F3C31"/>
    <w:rsid w:val="004F5C07"/>
    <w:rsid w:val="004F679E"/>
    <w:rsid w:val="004F77D9"/>
    <w:rsid w:val="005049F2"/>
    <w:rsid w:val="00504FFF"/>
    <w:rsid w:val="0051379D"/>
    <w:rsid w:val="005147C1"/>
    <w:rsid w:val="00514B4B"/>
    <w:rsid w:val="0051620C"/>
    <w:rsid w:val="005210F8"/>
    <w:rsid w:val="0052445C"/>
    <w:rsid w:val="00536454"/>
    <w:rsid w:val="00540864"/>
    <w:rsid w:val="00547A46"/>
    <w:rsid w:val="00547CA0"/>
    <w:rsid w:val="00562CFE"/>
    <w:rsid w:val="00566B9A"/>
    <w:rsid w:val="00582627"/>
    <w:rsid w:val="0059747E"/>
    <w:rsid w:val="00597787"/>
    <w:rsid w:val="005A5852"/>
    <w:rsid w:val="005B49A2"/>
    <w:rsid w:val="005C1063"/>
    <w:rsid w:val="005C157F"/>
    <w:rsid w:val="005C1F55"/>
    <w:rsid w:val="005D205F"/>
    <w:rsid w:val="005D745A"/>
    <w:rsid w:val="005E011C"/>
    <w:rsid w:val="005F356E"/>
    <w:rsid w:val="00600D4D"/>
    <w:rsid w:val="00601211"/>
    <w:rsid w:val="00601528"/>
    <w:rsid w:val="00605B66"/>
    <w:rsid w:val="00607B0E"/>
    <w:rsid w:val="00610196"/>
    <w:rsid w:val="00616F45"/>
    <w:rsid w:val="00622B54"/>
    <w:rsid w:val="006269C0"/>
    <w:rsid w:val="006412BF"/>
    <w:rsid w:val="0064143A"/>
    <w:rsid w:val="006434D1"/>
    <w:rsid w:val="00646A44"/>
    <w:rsid w:val="00647312"/>
    <w:rsid w:val="00653A0F"/>
    <w:rsid w:val="00654673"/>
    <w:rsid w:val="006568C3"/>
    <w:rsid w:val="006629E0"/>
    <w:rsid w:val="00672118"/>
    <w:rsid w:val="0067476E"/>
    <w:rsid w:val="0067676A"/>
    <w:rsid w:val="00691B1F"/>
    <w:rsid w:val="00694D4E"/>
    <w:rsid w:val="00697581"/>
    <w:rsid w:val="006A2700"/>
    <w:rsid w:val="006B37C9"/>
    <w:rsid w:val="006B4081"/>
    <w:rsid w:val="006B616B"/>
    <w:rsid w:val="006B72E4"/>
    <w:rsid w:val="006D04B1"/>
    <w:rsid w:val="006D2882"/>
    <w:rsid w:val="006D4744"/>
    <w:rsid w:val="006D48AD"/>
    <w:rsid w:val="006D6C8D"/>
    <w:rsid w:val="006D72CA"/>
    <w:rsid w:val="006E1DE0"/>
    <w:rsid w:val="006E3802"/>
    <w:rsid w:val="006E3BBA"/>
    <w:rsid w:val="006F1C21"/>
    <w:rsid w:val="006F4854"/>
    <w:rsid w:val="00704882"/>
    <w:rsid w:val="00704F47"/>
    <w:rsid w:val="007067E4"/>
    <w:rsid w:val="007124F2"/>
    <w:rsid w:val="00713F5D"/>
    <w:rsid w:val="007156CA"/>
    <w:rsid w:val="00721957"/>
    <w:rsid w:val="00730D0C"/>
    <w:rsid w:val="00732DDB"/>
    <w:rsid w:val="007335B1"/>
    <w:rsid w:val="00740F22"/>
    <w:rsid w:val="00747B71"/>
    <w:rsid w:val="007511E7"/>
    <w:rsid w:val="0076394F"/>
    <w:rsid w:val="0077014D"/>
    <w:rsid w:val="00774C77"/>
    <w:rsid w:val="00793F57"/>
    <w:rsid w:val="007A0932"/>
    <w:rsid w:val="007A56D8"/>
    <w:rsid w:val="007B6572"/>
    <w:rsid w:val="007C2351"/>
    <w:rsid w:val="007C543D"/>
    <w:rsid w:val="007C6865"/>
    <w:rsid w:val="007C7FD0"/>
    <w:rsid w:val="007D250B"/>
    <w:rsid w:val="007D2901"/>
    <w:rsid w:val="007D3347"/>
    <w:rsid w:val="007D348B"/>
    <w:rsid w:val="007E459B"/>
    <w:rsid w:val="007F145D"/>
    <w:rsid w:val="007F1A26"/>
    <w:rsid w:val="007F40EB"/>
    <w:rsid w:val="007F58EE"/>
    <w:rsid w:val="007F61CE"/>
    <w:rsid w:val="007F70B6"/>
    <w:rsid w:val="00805093"/>
    <w:rsid w:val="008245DD"/>
    <w:rsid w:val="00827A42"/>
    <w:rsid w:val="00830145"/>
    <w:rsid w:val="00833022"/>
    <w:rsid w:val="008420E0"/>
    <w:rsid w:val="008446C8"/>
    <w:rsid w:val="0084539A"/>
    <w:rsid w:val="00846BE6"/>
    <w:rsid w:val="00850AE4"/>
    <w:rsid w:val="00853FB6"/>
    <w:rsid w:val="00854AB6"/>
    <w:rsid w:val="00854DE5"/>
    <w:rsid w:val="008602FE"/>
    <w:rsid w:val="00865D58"/>
    <w:rsid w:val="00865F10"/>
    <w:rsid w:val="00870744"/>
    <w:rsid w:val="00870890"/>
    <w:rsid w:val="008711CC"/>
    <w:rsid w:val="00874F13"/>
    <w:rsid w:val="00881AC8"/>
    <w:rsid w:val="00883AA0"/>
    <w:rsid w:val="00883B54"/>
    <w:rsid w:val="00886332"/>
    <w:rsid w:val="00887722"/>
    <w:rsid w:val="00894E2A"/>
    <w:rsid w:val="008B1455"/>
    <w:rsid w:val="008B2705"/>
    <w:rsid w:val="008B2B49"/>
    <w:rsid w:val="008B450C"/>
    <w:rsid w:val="008C2C75"/>
    <w:rsid w:val="008C5CFF"/>
    <w:rsid w:val="008C6BD9"/>
    <w:rsid w:val="008D19CB"/>
    <w:rsid w:val="008D2FD3"/>
    <w:rsid w:val="008D416F"/>
    <w:rsid w:val="008E0FC8"/>
    <w:rsid w:val="008E13A6"/>
    <w:rsid w:val="008E3062"/>
    <w:rsid w:val="008E4DB9"/>
    <w:rsid w:val="008E571D"/>
    <w:rsid w:val="008E6C49"/>
    <w:rsid w:val="008E7D75"/>
    <w:rsid w:val="008F6DAD"/>
    <w:rsid w:val="008F6DED"/>
    <w:rsid w:val="008F7ABB"/>
    <w:rsid w:val="009041E6"/>
    <w:rsid w:val="009063DC"/>
    <w:rsid w:val="00914751"/>
    <w:rsid w:val="00915BAE"/>
    <w:rsid w:val="009177BB"/>
    <w:rsid w:val="00920214"/>
    <w:rsid w:val="009222FB"/>
    <w:rsid w:val="009234AE"/>
    <w:rsid w:val="009247F2"/>
    <w:rsid w:val="00925EF0"/>
    <w:rsid w:val="0093588C"/>
    <w:rsid w:val="00936CF6"/>
    <w:rsid w:val="00942126"/>
    <w:rsid w:val="0094711C"/>
    <w:rsid w:val="00953D53"/>
    <w:rsid w:val="00954DA8"/>
    <w:rsid w:val="00955A86"/>
    <w:rsid w:val="0095744B"/>
    <w:rsid w:val="00963363"/>
    <w:rsid w:val="00965717"/>
    <w:rsid w:val="009740BD"/>
    <w:rsid w:val="009757B8"/>
    <w:rsid w:val="009812EA"/>
    <w:rsid w:val="009866B9"/>
    <w:rsid w:val="00986928"/>
    <w:rsid w:val="009950B8"/>
    <w:rsid w:val="00997EE6"/>
    <w:rsid w:val="009A576A"/>
    <w:rsid w:val="009B416C"/>
    <w:rsid w:val="009B7FFA"/>
    <w:rsid w:val="009C0400"/>
    <w:rsid w:val="009C626C"/>
    <w:rsid w:val="009D25C1"/>
    <w:rsid w:val="009D368D"/>
    <w:rsid w:val="009D550A"/>
    <w:rsid w:val="009D5549"/>
    <w:rsid w:val="009E51DB"/>
    <w:rsid w:val="009E5EF5"/>
    <w:rsid w:val="009F0B1D"/>
    <w:rsid w:val="009F1F8C"/>
    <w:rsid w:val="009F4A30"/>
    <w:rsid w:val="009F5908"/>
    <w:rsid w:val="009F7B6E"/>
    <w:rsid w:val="00A07111"/>
    <w:rsid w:val="00A113F7"/>
    <w:rsid w:val="00A117AD"/>
    <w:rsid w:val="00A13B30"/>
    <w:rsid w:val="00A221BB"/>
    <w:rsid w:val="00A25FA3"/>
    <w:rsid w:val="00A31FA8"/>
    <w:rsid w:val="00A32DDD"/>
    <w:rsid w:val="00A44E99"/>
    <w:rsid w:val="00A51989"/>
    <w:rsid w:val="00A51A99"/>
    <w:rsid w:val="00A51DA4"/>
    <w:rsid w:val="00A53B38"/>
    <w:rsid w:val="00A55FD6"/>
    <w:rsid w:val="00A66316"/>
    <w:rsid w:val="00A75CA5"/>
    <w:rsid w:val="00A811AA"/>
    <w:rsid w:val="00A82420"/>
    <w:rsid w:val="00A85AF2"/>
    <w:rsid w:val="00A86642"/>
    <w:rsid w:val="00AA0244"/>
    <w:rsid w:val="00AA4EA1"/>
    <w:rsid w:val="00AA6734"/>
    <w:rsid w:val="00AB5D6F"/>
    <w:rsid w:val="00AB6D2D"/>
    <w:rsid w:val="00AC0595"/>
    <w:rsid w:val="00AC05EB"/>
    <w:rsid w:val="00AD19E4"/>
    <w:rsid w:val="00AD64D4"/>
    <w:rsid w:val="00AE06CF"/>
    <w:rsid w:val="00AF17B4"/>
    <w:rsid w:val="00AF23A3"/>
    <w:rsid w:val="00AF2F6B"/>
    <w:rsid w:val="00AF45B5"/>
    <w:rsid w:val="00AF7B2A"/>
    <w:rsid w:val="00B10968"/>
    <w:rsid w:val="00B12092"/>
    <w:rsid w:val="00B14785"/>
    <w:rsid w:val="00B202C6"/>
    <w:rsid w:val="00B20681"/>
    <w:rsid w:val="00B2122C"/>
    <w:rsid w:val="00B221E3"/>
    <w:rsid w:val="00B22287"/>
    <w:rsid w:val="00B32BBA"/>
    <w:rsid w:val="00B33EA7"/>
    <w:rsid w:val="00B36DAF"/>
    <w:rsid w:val="00B40EE6"/>
    <w:rsid w:val="00B433B2"/>
    <w:rsid w:val="00B45BC6"/>
    <w:rsid w:val="00B47538"/>
    <w:rsid w:val="00B51532"/>
    <w:rsid w:val="00B56A4C"/>
    <w:rsid w:val="00B6246A"/>
    <w:rsid w:val="00B70F68"/>
    <w:rsid w:val="00B72B71"/>
    <w:rsid w:val="00B76F30"/>
    <w:rsid w:val="00B83871"/>
    <w:rsid w:val="00B94C1E"/>
    <w:rsid w:val="00BA70FD"/>
    <w:rsid w:val="00BB005E"/>
    <w:rsid w:val="00BB2C58"/>
    <w:rsid w:val="00BB4810"/>
    <w:rsid w:val="00BB4A4B"/>
    <w:rsid w:val="00BC208D"/>
    <w:rsid w:val="00BC3EEB"/>
    <w:rsid w:val="00BC4324"/>
    <w:rsid w:val="00BC43ED"/>
    <w:rsid w:val="00BC621F"/>
    <w:rsid w:val="00BD361B"/>
    <w:rsid w:val="00BD6EDF"/>
    <w:rsid w:val="00BD79C3"/>
    <w:rsid w:val="00BE1B1B"/>
    <w:rsid w:val="00BE3BB1"/>
    <w:rsid w:val="00BE7ADF"/>
    <w:rsid w:val="00BF16F2"/>
    <w:rsid w:val="00BF21FA"/>
    <w:rsid w:val="00BF7878"/>
    <w:rsid w:val="00C0533C"/>
    <w:rsid w:val="00C077F8"/>
    <w:rsid w:val="00C078A5"/>
    <w:rsid w:val="00C10DB4"/>
    <w:rsid w:val="00C11CA4"/>
    <w:rsid w:val="00C1250B"/>
    <w:rsid w:val="00C26DB1"/>
    <w:rsid w:val="00C27066"/>
    <w:rsid w:val="00C31F33"/>
    <w:rsid w:val="00C438EE"/>
    <w:rsid w:val="00C47C2E"/>
    <w:rsid w:val="00C572CD"/>
    <w:rsid w:val="00C62CA7"/>
    <w:rsid w:val="00C6794A"/>
    <w:rsid w:val="00C703DE"/>
    <w:rsid w:val="00C724E7"/>
    <w:rsid w:val="00C82ABD"/>
    <w:rsid w:val="00C8748F"/>
    <w:rsid w:val="00C95FC7"/>
    <w:rsid w:val="00C9675A"/>
    <w:rsid w:val="00CA134C"/>
    <w:rsid w:val="00CA2499"/>
    <w:rsid w:val="00CB1369"/>
    <w:rsid w:val="00CB35F3"/>
    <w:rsid w:val="00CB7D33"/>
    <w:rsid w:val="00CC2AB8"/>
    <w:rsid w:val="00CC6A7A"/>
    <w:rsid w:val="00CD19B9"/>
    <w:rsid w:val="00CD3955"/>
    <w:rsid w:val="00CD6316"/>
    <w:rsid w:val="00CE1DA9"/>
    <w:rsid w:val="00CE2CA5"/>
    <w:rsid w:val="00CE351A"/>
    <w:rsid w:val="00CF1FAC"/>
    <w:rsid w:val="00CF5FCC"/>
    <w:rsid w:val="00D003AD"/>
    <w:rsid w:val="00D00F75"/>
    <w:rsid w:val="00D05292"/>
    <w:rsid w:val="00D14903"/>
    <w:rsid w:val="00D14FA9"/>
    <w:rsid w:val="00D152E9"/>
    <w:rsid w:val="00D238D1"/>
    <w:rsid w:val="00D27277"/>
    <w:rsid w:val="00D372C2"/>
    <w:rsid w:val="00D40751"/>
    <w:rsid w:val="00D4216E"/>
    <w:rsid w:val="00D44618"/>
    <w:rsid w:val="00D469E9"/>
    <w:rsid w:val="00D472A3"/>
    <w:rsid w:val="00D50CDE"/>
    <w:rsid w:val="00D65FDF"/>
    <w:rsid w:val="00D7453E"/>
    <w:rsid w:val="00D8109B"/>
    <w:rsid w:val="00D847E5"/>
    <w:rsid w:val="00D8553C"/>
    <w:rsid w:val="00D90009"/>
    <w:rsid w:val="00DA42DD"/>
    <w:rsid w:val="00DA6C1E"/>
    <w:rsid w:val="00DB0A83"/>
    <w:rsid w:val="00DB2907"/>
    <w:rsid w:val="00DC28F2"/>
    <w:rsid w:val="00DD48F5"/>
    <w:rsid w:val="00DD6095"/>
    <w:rsid w:val="00DE0E83"/>
    <w:rsid w:val="00DE540E"/>
    <w:rsid w:val="00DE6AEA"/>
    <w:rsid w:val="00E00983"/>
    <w:rsid w:val="00E11FED"/>
    <w:rsid w:val="00E12220"/>
    <w:rsid w:val="00E122EB"/>
    <w:rsid w:val="00E1456B"/>
    <w:rsid w:val="00E22FF1"/>
    <w:rsid w:val="00E238D9"/>
    <w:rsid w:val="00E27A36"/>
    <w:rsid w:val="00E338D3"/>
    <w:rsid w:val="00E36DCB"/>
    <w:rsid w:val="00E373E8"/>
    <w:rsid w:val="00E42708"/>
    <w:rsid w:val="00E478B0"/>
    <w:rsid w:val="00E505DA"/>
    <w:rsid w:val="00E5259B"/>
    <w:rsid w:val="00E5316B"/>
    <w:rsid w:val="00E54449"/>
    <w:rsid w:val="00E624B1"/>
    <w:rsid w:val="00E63AD4"/>
    <w:rsid w:val="00E66CCE"/>
    <w:rsid w:val="00E6797D"/>
    <w:rsid w:val="00E70DC5"/>
    <w:rsid w:val="00E776B6"/>
    <w:rsid w:val="00E77CB9"/>
    <w:rsid w:val="00E857D1"/>
    <w:rsid w:val="00E91277"/>
    <w:rsid w:val="00E96A98"/>
    <w:rsid w:val="00EA293A"/>
    <w:rsid w:val="00EA54B8"/>
    <w:rsid w:val="00EA6BAD"/>
    <w:rsid w:val="00EA77FF"/>
    <w:rsid w:val="00EA7A9D"/>
    <w:rsid w:val="00EB103A"/>
    <w:rsid w:val="00EB4D11"/>
    <w:rsid w:val="00EC33BD"/>
    <w:rsid w:val="00EC3E93"/>
    <w:rsid w:val="00ED48FA"/>
    <w:rsid w:val="00EE2CE3"/>
    <w:rsid w:val="00EE7726"/>
    <w:rsid w:val="00EF4A08"/>
    <w:rsid w:val="00F0381C"/>
    <w:rsid w:val="00F05F28"/>
    <w:rsid w:val="00F06984"/>
    <w:rsid w:val="00F06F6A"/>
    <w:rsid w:val="00F11852"/>
    <w:rsid w:val="00F12BB8"/>
    <w:rsid w:val="00F219FE"/>
    <w:rsid w:val="00F220AE"/>
    <w:rsid w:val="00F267EC"/>
    <w:rsid w:val="00F27E65"/>
    <w:rsid w:val="00F30D70"/>
    <w:rsid w:val="00F34F7C"/>
    <w:rsid w:val="00F3748F"/>
    <w:rsid w:val="00F43A31"/>
    <w:rsid w:val="00F4422A"/>
    <w:rsid w:val="00F50D5D"/>
    <w:rsid w:val="00F6360B"/>
    <w:rsid w:val="00F63D86"/>
    <w:rsid w:val="00F655BF"/>
    <w:rsid w:val="00F66BEE"/>
    <w:rsid w:val="00F700F6"/>
    <w:rsid w:val="00F81961"/>
    <w:rsid w:val="00F81B06"/>
    <w:rsid w:val="00F84C8C"/>
    <w:rsid w:val="00F94AEB"/>
    <w:rsid w:val="00FA2388"/>
    <w:rsid w:val="00FA4996"/>
    <w:rsid w:val="00FA7940"/>
    <w:rsid w:val="00FB43FA"/>
    <w:rsid w:val="00FB4409"/>
    <w:rsid w:val="00FB4B25"/>
    <w:rsid w:val="00FB5273"/>
    <w:rsid w:val="00FC3A70"/>
    <w:rsid w:val="00FC68AA"/>
    <w:rsid w:val="00FC7ED9"/>
    <w:rsid w:val="00FD28DB"/>
    <w:rsid w:val="00FD3DC8"/>
    <w:rsid w:val="00FD5B85"/>
    <w:rsid w:val="00FD5C2E"/>
    <w:rsid w:val="00FE1626"/>
    <w:rsid w:val="00FE1CAA"/>
    <w:rsid w:val="00FF048F"/>
    <w:rsid w:val="00FF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0F15AF"/>
  <w15:docId w15:val="{47442AD0-BE0B-4F88-B9EC-9123C4B8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1CC"/>
    <w:rPr>
      <w:rFonts w:ascii="New York" w:hAnsi="New York"/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i/>
      <w:kern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sz w:val="22"/>
    </w:rPr>
  </w:style>
  <w:style w:type="paragraph" w:styleId="Heading3">
    <w:name w:val="heading 3"/>
    <w:basedOn w:val="Normal"/>
    <w:next w:val="Normal"/>
    <w:qFormat/>
    <w:rsid w:val="008711CC"/>
    <w:pPr>
      <w:widowControl w:val="0"/>
      <w:spacing w:before="120"/>
      <w:outlineLvl w:val="2"/>
    </w:pPr>
    <w:rPr>
      <w:rFonts w:ascii="Times New Roman" w:hAnsi="Times New Roman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FB440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sid w:val="008711CC"/>
    <w:pPr>
      <w:widowControl w:val="0"/>
      <w:spacing w:before="120" w:after="120"/>
      <w:jc w:val="both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rsid w:val="008711CC"/>
    <w:pPr>
      <w:widowControl w:val="0"/>
      <w:numPr>
        <w:ilvl w:val="1"/>
        <w:numId w:val="3"/>
      </w:numPr>
    </w:pPr>
    <w:rPr>
      <w:rFonts w:ascii="Times New Roman" w:hAnsi="Times New Roman"/>
      <w:sz w:val="20"/>
    </w:rPr>
  </w:style>
  <w:style w:type="paragraph" w:customStyle="1" w:styleId="AttentionLine">
    <w:name w:val="Attention Line"/>
    <w:basedOn w:val="Normal"/>
    <w:next w:val="Salutation"/>
    <w:rsid w:val="008711CC"/>
    <w:pPr>
      <w:spacing w:before="220" w:line="240" w:lineRule="atLeast"/>
      <w:jc w:val="both"/>
    </w:pPr>
    <w:rPr>
      <w:rFonts w:ascii="Garamond" w:hAnsi="Garamond"/>
      <w:snapToGrid/>
      <w:kern w:val="18"/>
      <w:sz w:val="20"/>
      <w:lang w:val="en-GB"/>
    </w:rPr>
  </w:style>
  <w:style w:type="paragraph" w:styleId="Salutation">
    <w:name w:val="Salutation"/>
    <w:basedOn w:val="Normal"/>
    <w:next w:val="Normal"/>
    <w:rsid w:val="008711CC"/>
  </w:style>
  <w:style w:type="paragraph" w:styleId="BalloonText">
    <w:name w:val="Balloon Text"/>
    <w:basedOn w:val="Normal"/>
    <w:semiHidden/>
    <w:rsid w:val="00162A22"/>
    <w:rPr>
      <w:rFonts w:ascii="Tahoma" w:hAnsi="Tahoma" w:cs="Tahoma"/>
      <w:sz w:val="16"/>
      <w:szCs w:val="16"/>
    </w:rPr>
  </w:style>
  <w:style w:type="paragraph" w:customStyle="1" w:styleId="AutoIndent">
    <w:name w:val="Auto Indent"/>
    <w:basedOn w:val="Normal"/>
    <w:rsid w:val="008B2705"/>
    <w:pPr>
      <w:widowControl w:val="0"/>
      <w:ind w:left="720" w:right="360" w:hanging="360"/>
      <w:jc w:val="both"/>
    </w:pPr>
    <w:rPr>
      <w:rFonts w:ascii="Times" w:hAnsi="Times"/>
    </w:rPr>
  </w:style>
  <w:style w:type="paragraph" w:styleId="NoSpacing">
    <w:name w:val="No Spacing"/>
    <w:uiPriority w:val="1"/>
    <w:qFormat/>
    <w:rsid w:val="00B33EA7"/>
    <w:rPr>
      <w:rFonts w:ascii="New York" w:hAnsi="New York"/>
      <w:snapToGrid w:val="0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97787"/>
    <w:rPr>
      <w:rFonts w:ascii="New York" w:hAnsi="New York"/>
      <w:snapToGrid w:val="0"/>
      <w:sz w:val="24"/>
      <w:lang w:val="en-US" w:eastAsia="en-US"/>
    </w:rPr>
  </w:style>
  <w:style w:type="paragraph" w:styleId="DocumentMap">
    <w:name w:val="Document Map"/>
    <w:basedOn w:val="Normal"/>
    <w:link w:val="DocumentMapChar"/>
    <w:rsid w:val="00E238D9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E238D9"/>
    <w:rPr>
      <w:rFonts w:ascii="Lucida Grande" w:hAnsi="Lucida Grande" w:cs="Lucida Grande"/>
      <w:snapToGrid w:val="0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1"/>
    <w:qFormat/>
    <w:rsid w:val="00865F10"/>
    <w:pPr>
      <w:spacing w:after="200" w:line="276" w:lineRule="auto"/>
      <w:ind w:left="720"/>
      <w:contextualSpacing/>
    </w:pPr>
    <w:rPr>
      <w:rFonts w:ascii="Calibri" w:hAnsi="Calibri"/>
      <w:snapToGrid/>
      <w:sz w:val="22"/>
      <w:szCs w:val="22"/>
    </w:rPr>
  </w:style>
  <w:style w:type="paragraph" w:customStyle="1" w:styleId="Default">
    <w:name w:val="Default"/>
    <w:rsid w:val="008E4DB9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rsid w:val="007C7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BB005E"/>
    <w:rPr>
      <w:rFonts w:ascii="New York" w:hAnsi="New York"/>
      <w:snapToGrid w:val="0"/>
      <w:sz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417CE3"/>
    <w:rPr>
      <w:b/>
      <w:bCs/>
    </w:rPr>
  </w:style>
  <w:style w:type="character" w:customStyle="1" w:styleId="ListParagraphChar">
    <w:name w:val="List Paragraph Char"/>
    <w:link w:val="ListParagraph"/>
    <w:uiPriority w:val="1"/>
    <w:locked/>
    <w:rsid w:val="00E6797D"/>
    <w:rPr>
      <w:rFonts w:ascii="Calibri" w:hAnsi="Calibri"/>
      <w:sz w:val="22"/>
      <w:szCs w:val="22"/>
      <w:lang w:val="en-US" w:eastAsia="en-US"/>
    </w:rPr>
  </w:style>
  <w:style w:type="character" w:customStyle="1" w:styleId="BodyTextChar">
    <w:name w:val="Body Text Char"/>
    <w:link w:val="BodyText"/>
    <w:rsid w:val="001433E6"/>
    <w:rPr>
      <w:snapToGrid w:val="0"/>
      <w:lang w:val="en-US" w:eastAsia="en-US"/>
    </w:rPr>
  </w:style>
  <w:style w:type="paragraph" w:customStyle="1" w:styleId="MyBullets">
    <w:name w:val="My Bullets"/>
    <w:basedOn w:val="Normal"/>
    <w:rsid w:val="00C31F33"/>
    <w:pPr>
      <w:widowControl w:val="0"/>
      <w:numPr>
        <w:numId w:val="42"/>
      </w:numPr>
      <w:autoSpaceDE w:val="0"/>
      <w:autoSpaceDN w:val="0"/>
    </w:pPr>
    <w:rPr>
      <w:rFonts w:ascii="Arial" w:hAnsi="Arial"/>
      <w:snapToGrid/>
      <w:sz w:val="20"/>
    </w:rPr>
  </w:style>
  <w:style w:type="character" w:customStyle="1" w:styleId="Heading6Char">
    <w:name w:val="Heading 6 Char"/>
    <w:basedOn w:val="DefaultParagraphFont"/>
    <w:link w:val="Heading6"/>
    <w:rsid w:val="00C31F33"/>
    <w:rPr>
      <w:b/>
      <w:bCs/>
      <w:snapToGrid w:val="0"/>
      <w:sz w:val="22"/>
      <w:szCs w:val="22"/>
      <w:lang w:val="en-US" w:eastAsia="en-US"/>
    </w:rPr>
  </w:style>
  <w:style w:type="character" w:customStyle="1" w:styleId="ui-provider">
    <w:name w:val="ui-provider"/>
    <w:basedOn w:val="DefaultParagraphFont"/>
    <w:rsid w:val="00EC3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herstein\Application%20Data\Microsoft\Templates\IPS%20EME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71E828-FBF6-4FD9-859F-9128D34B9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IPS EMEA</Template>
  <TotalTime>20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Talend Consultant Profile</vt:lpstr>
    </vt:vector>
  </TitlesOfParts>
  <Manager>gmadhas@talend.com</Manager>
  <Company>Talend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Talend Consultant Profile</dc:title>
  <dc:creator>Gopal MADHAS</dc:creator>
  <cp:keywords>Talend Consultant Profile</cp:keywords>
  <cp:lastModifiedBy>Omkar Patil</cp:lastModifiedBy>
  <cp:revision>3</cp:revision>
  <cp:lastPrinted>2022-02-15T17:26:00Z</cp:lastPrinted>
  <dcterms:created xsi:type="dcterms:W3CDTF">2023-06-01T11:24:00Z</dcterms:created>
  <dcterms:modified xsi:type="dcterms:W3CDTF">2023-06-01T11:58:00Z</dcterms:modified>
</cp:coreProperties>
</file>